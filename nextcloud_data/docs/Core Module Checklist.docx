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08" w:tblpY="143"/>
        <w:tblW w:w="0" w:type="auto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1326"/>
        <w:gridCol w:w="859"/>
        <w:gridCol w:w="2624"/>
        <w:gridCol w:w="1322"/>
        <w:gridCol w:w="1980"/>
        <w:gridCol w:w="810"/>
        <w:gridCol w:w="1364"/>
        <w:gridCol w:w="720"/>
      </w:tblGrid>
      <w:tr w:rsidR="00947043" w:rsidRPr="005C0A4B" w:rsidTr="00A63646">
        <w:trPr>
          <w:trHeight w:val="440"/>
        </w:trPr>
        <w:tc>
          <w:tcPr>
            <w:tcW w:w="1319" w:type="dxa"/>
            <w:shd w:val="clear" w:color="auto" w:fill="DDD9C3" w:themeFill="background2" w:themeFillShade="E6"/>
            <w:vAlign w:val="center"/>
          </w:tcPr>
          <w:p w:rsidR="00947043" w:rsidRPr="00E927B2" w:rsidRDefault="00947043" w:rsidP="00C37969">
            <w:pPr>
              <w:ind w:left="0" w:firstLine="0"/>
              <w:rPr>
                <w:b/>
                <w:i/>
                <w:sz w:val="20"/>
                <w:szCs w:val="20"/>
              </w:rPr>
            </w:pPr>
            <w:bookmarkStart w:id="0" w:name="_GoBack"/>
            <w:bookmarkEnd w:id="0"/>
            <w:r w:rsidRPr="00E927B2">
              <w:rPr>
                <w:b/>
                <w:i/>
                <w:sz w:val="20"/>
                <w:szCs w:val="20"/>
              </w:rPr>
              <w:t>Programmer:</w:t>
            </w:r>
          </w:p>
        </w:tc>
        <w:tc>
          <w:tcPr>
            <w:tcW w:w="3483" w:type="dxa"/>
            <w:gridSpan w:val="2"/>
            <w:shd w:val="clear" w:color="auto" w:fill="EEECE1" w:themeFill="background2"/>
            <w:vAlign w:val="center"/>
          </w:tcPr>
          <w:p w:rsidR="00947043" w:rsidRPr="00947043" w:rsidRDefault="00947043" w:rsidP="00C37969">
            <w:pPr>
              <w:ind w:left="0" w:firstLine="0"/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DDD9C3" w:themeFill="background2" w:themeFillShade="E6"/>
            <w:vAlign w:val="center"/>
          </w:tcPr>
          <w:p w:rsidR="00947043" w:rsidRPr="00947043" w:rsidRDefault="00947043" w:rsidP="00C37969">
            <w:pPr>
              <w:ind w:left="0" w:firstLine="0"/>
              <w:rPr>
                <w:b/>
                <w:sz w:val="20"/>
                <w:szCs w:val="20"/>
              </w:rPr>
            </w:pPr>
            <w:r w:rsidRPr="00947043">
              <w:rPr>
                <w:b/>
                <w:sz w:val="20"/>
                <w:szCs w:val="20"/>
              </w:rPr>
              <w:t>Job Number:</w:t>
            </w:r>
          </w:p>
        </w:tc>
        <w:tc>
          <w:tcPr>
            <w:tcW w:w="1980" w:type="dxa"/>
            <w:shd w:val="clear" w:color="auto" w:fill="EEECE1" w:themeFill="background2"/>
            <w:vAlign w:val="center"/>
          </w:tcPr>
          <w:p w:rsidR="00947043" w:rsidRPr="005C0A4B" w:rsidRDefault="00947043" w:rsidP="00C37969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DD9C3" w:themeFill="background2" w:themeFillShade="E6"/>
            <w:vAlign w:val="center"/>
          </w:tcPr>
          <w:p w:rsidR="00947043" w:rsidRPr="00947043" w:rsidRDefault="00947043" w:rsidP="00C37969">
            <w:pPr>
              <w:ind w:left="0" w:firstLine="0"/>
              <w:rPr>
                <w:b/>
                <w:sz w:val="20"/>
                <w:szCs w:val="20"/>
              </w:rPr>
            </w:pPr>
            <w:r w:rsidRPr="00947043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2084" w:type="dxa"/>
            <w:gridSpan w:val="2"/>
            <w:shd w:val="clear" w:color="auto" w:fill="EEECE1" w:themeFill="background2"/>
            <w:vAlign w:val="center"/>
          </w:tcPr>
          <w:p w:rsidR="00947043" w:rsidRPr="005C0A4B" w:rsidRDefault="00947043" w:rsidP="00C37969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5E27CC" w:rsidRPr="005C0A4B" w:rsidTr="00A63646">
        <w:trPr>
          <w:trHeight w:val="364"/>
        </w:trPr>
        <w:tc>
          <w:tcPr>
            <w:tcW w:w="10998" w:type="dxa"/>
            <w:gridSpan w:val="8"/>
            <w:shd w:val="clear" w:color="auto" w:fill="EEECE1" w:themeFill="background2"/>
            <w:vAlign w:val="center"/>
          </w:tcPr>
          <w:p w:rsidR="005E27CC" w:rsidRPr="00A63646" w:rsidRDefault="00377BF8" w:rsidP="009778C1">
            <w:pPr>
              <w:ind w:left="0" w:firstLine="0"/>
              <w:rPr>
                <w:b/>
                <w:sz w:val="20"/>
                <w:szCs w:val="20"/>
              </w:rPr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.25pt;height:13.5pt" o:ole="" o:preferrelative="f">
                  <v:imagedata r:id="rId8" o:title=""/>
                </v:shape>
                <w:control r:id="rId9" w:name="Object 2" w:shapeid="_x0000_i1026"/>
              </w:object>
            </w:r>
            <w:r w:rsidR="009778C1">
              <w:rPr>
                <w:b/>
                <w:sz w:val="20"/>
                <w:szCs w:val="20"/>
              </w:rPr>
              <w:t xml:space="preserve"> Core Chan</w:t>
            </w:r>
            <w:r w:rsidR="009778C1" w:rsidRPr="00A63646">
              <w:rPr>
                <w:b/>
                <w:sz w:val="20"/>
                <w:szCs w:val="20"/>
              </w:rPr>
              <w:t>ge</w:t>
            </w:r>
            <w:r w:rsidR="00A63646" w:rsidRPr="00A63646">
              <w:rPr>
                <w:b/>
                <w:sz w:val="20"/>
                <w:szCs w:val="20"/>
              </w:rPr>
              <w:tab/>
            </w:r>
            <w:r w:rsidR="009778C1">
              <w:rPr>
                <w:b/>
                <w:sz w:val="20"/>
                <w:szCs w:val="20"/>
              </w:rPr>
              <w:tab/>
            </w:r>
            <w:r>
              <w:object w:dxaOrig="225" w:dyaOrig="225">
                <v:shape id="_x0000_i1028" type="#_x0000_t75" style="width:11.25pt;height:13.5pt" o:ole="" o:preferrelative="f">
                  <v:imagedata r:id="rId8" o:title=""/>
                </v:shape>
                <w:control r:id="rId10" w:name="Object 4" w:shapeid="_x0000_i1028"/>
              </w:object>
            </w:r>
            <w:r w:rsidR="009778C1">
              <w:t xml:space="preserve"> </w:t>
            </w:r>
            <w:r w:rsidR="00A63646" w:rsidRPr="00A63646">
              <w:rPr>
                <w:b/>
                <w:sz w:val="20"/>
                <w:szCs w:val="20"/>
              </w:rPr>
              <w:t xml:space="preserve">No Core Change </w:t>
            </w:r>
            <w:r w:rsidR="00A63646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BE1754" w:rsidRPr="005C0A4B" w:rsidTr="00C37969">
        <w:trPr>
          <w:trHeight w:val="418"/>
        </w:trPr>
        <w:tc>
          <w:tcPr>
            <w:tcW w:w="10998" w:type="dxa"/>
            <w:gridSpan w:val="8"/>
            <w:shd w:val="clear" w:color="auto" w:fill="DDD9C3" w:themeFill="background2" w:themeFillShade="E6"/>
            <w:vAlign w:val="center"/>
          </w:tcPr>
          <w:p w:rsidR="00BE1754" w:rsidRPr="00947043" w:rsidRDefault="00BE1754" w:rsidP="00C37969">
            <w:pPr>
              <w:ind w:left="0" w:firstLine="0"/>
              <w:rPr>
                <w:b/>
                <w:sz w:val="20"/>
                <w:szCs w:val="20"/>
              </w:rPr>
            </w:pPr>
            <w:r w:rsidRPr="00947043">
              <w:rPr>
                <w:b/>
                <w:sz w:val="20"/>
                <w:szCs w:val="20"/>
              </w:rPr>
              <w:t>Section 1:  Isisdisk.sh – Main processing shell</w:t>
            </w:r>
          </w:p>
        </w:tc>
      </w:tr>
      <w:tr w:rsidR="00CE3B2D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CE3B2D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Isiszipsep_new.pl - Capture counts, sort, and separate mail pieces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CE3B2D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30" type="#_x0000_t75" style="width:11.25pt;height:13.5pt" o:ole="" o:preferrelative="f">
                  <v:imagedata r:id="rId8" o:title=""/>
                </v:shape>
                <w:control r:id="rId11" w:name="Object 6" w:shapeid="_x0000_i1030"/>
              </w:object>
            </w:r>
          </w:p>
        </w:tc>
      </w:tr>
      <w:tr w:rsidR="00CE3B2D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CE3B2D" w:rsidRPr="005C0A4B" w:rsidRDefault="00244A79" w:rsidP="00C37969">
            <w:pPr>
              <w:ind w:left="4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F4CDF" w:rsidRPr="005C0A4B">
              <w:rPr>
                <w:sz w:val="20"/>
                <w:szCs w:val="20"/>
              </w:rPr>
              <w:t>ACE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CE3B2D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32" type="#_x0000_t75" style="width:11.25pt;height:13.5pt" o:ole="" o:preferrelative="f">
                  <v:imagedata r:id="rId8" o:title=""/>
                </v:shape>
                <w:control r:id="rId12" w:name="Object 8" w:shapeid="_x0000_i1032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Combining /grouping accounts program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34" type="#_x0000_t75" style="width:11.25pt;height:13.5pt" o:ole="" o:preferrelative="f">
                  <v:imagedata r:id="rId8" o:title=""/>
                </v:shape>
                <w:control r:id="rId13" w:name="Object 10" w:shapeid="_x0000_i1034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Job_list2.pl – create job files for camera system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36" type="#_x0000_t75" style="width:11.25pt;height:13.5pt" o:ole="" o:preferrelative="f">
                  <v:imagedata r:id="rId8" o:title=""/>
                </v:shape>
                <w:control r:id="rId14" w:name="Object 12" w:shapeid="_x0000_i1036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Msg mgr module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38" type="#_x0000_t75" style="width:11.25pt;height:13.5pt" o:ole="" o:preferrelative="f">
                  <v:imagedata r:id="rId8" o:title=""/>
                </v:shape>
                <w:control r:id="rId15" w:name="Object 14" w:shapeid="_x0000_i1038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Insert handling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40" type="#_x0000_t75" style="width:11.25pt;height:13.5pt" o:ole="" o:preferrelative="f">
                  <v:imagedata r:id="rId8" o:title=""/>
                </v:shape>
                <w:control r:id="rId16" w:name="Object 16" w:shapeid="_x0000_i1040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Suppression handling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42" type="#_x0000_t75" style="width:11.25pt;height:13.5pt" o:ole="" o:preferrelative="f">
                  <v:imagedata r:id="rId8" o:title=""/>
                </v:shape>
                <w:control r:id="rId17" w:name="Object 18" w:shapeid="_x0000_i1042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Mail_code handling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44" type="#_x0000_t75" style="width:11.25pt;height:13.5pt" o:ole="" o:preferrelative="f">
                  <v:imagedata r:id="rId8" o:title=""/>
                </v:shape>
                <w:control r:id="rId18" w:name="Object 20" w:shapeid="_x0000_i1044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Estmt suppression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46" type="#_x0000_t75" style="width:11.25pt;height:13.5pt" o:ole="" o:preferrelative="f">
                  <v:imagedata r:id="rId8" o:title=""/>
                </v:shape>
                <w:control r:id="rId19" w:name="Object 22" w:shapeid="_x0000_i1046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Format step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48" type="#_x0000_t75" style="width:11.25pt;height:13.5pt" o:ole="" o:preferrelative="f">
                  <v:imagedata r:id="rId8" o:title=""/>
                </v:shape>
                <w:control r:id="rId20" w:name="Object 24" w:shapeid="_x0000_i1048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Estmt step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50" type="#_x0000_t75" style="width:11.25pt;height:13.5pt" o:ole="" o:preferrelative="f">
                  <v:imagedata r:id="rId8" o:title=""/>
                </v:shape>
                <w:control r:id="rId21" w:name="Object 26" w:shapeid="_x0000_i1050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Print Step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52" type="#_x0000_t75" style="width:11.25pt;height:13.5pt" o:ole="" o:preferrelative="f">
                  <v:imagedata r:id="rId8" o:title=""/>
                </v:shape>
                <w:control r:id="rId22" w:name="Object 28" w:shapeid="_x0000_i1052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Copy file and trigger estmt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54" type="#_x0000_t75" style="width:11.25pt;height:13.5pt" o:ole="" o:preferrelative="f">
                  <v:imagedata r:id="rId8" o:title=""/>
                </v:shape>
                <w:control r:id="rId23" w:name="Object 30" w:shapeid="_x0000_i1054"/>
              </w:object>
            </w:r>
          </w:p>
        </w:tc>
      </w:tr>
      <w:tr w:rsidR="002F4CDF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2F4CDF" w:rsidRPr="005C0A4B" w:rsidRDefault="002F4CDF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DVD/PDF archival main module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2F4CDF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56" type="#_x0000_t75" style="width:11.25pt;height:13.5pt" o:ole="" o:preferrelative="f">
                  <v:imagedata r:id="rId8" o:title=""/>
                </v:shape>
                <w:control r:id="rId24" w:name="Object 32" w:shapeid="_x0000_i1056"/>
              </w:object>
            </w:r>
          </w:p>
        </w:tc>
      </w:tr>
      <w:tr w:rsidR="00BE1754" w:rsidRPr="005C0A4B" w:rsidTr="00C37969">
        <w:trPr>
          <w:trHeight w:val="418"/>
        </w:trPr>
        <w:tc>
          <w:tcPr>
            <w:tcW w:w="10998" w:type="dxa"/>
            <w:gridSpan w:val="8"/>
            <w:shd w:val="clear" w:color="auto" w:fill="DDD9C3" w:themeFill="background2" w:themeFillShade="E6"/>
            <w:vAlign w:val="center"/>
          </w:tcPr>
          <w:p w:rsidR="00BE1754" w:rsidRPr="00C434A5" w:rsidRDefault="00BE1754" w:rsidP="00C37969">
            <w:pPr>
              <w:ind w:left="0" w:firstLine="0"/>
              <w:rPr>
                <w:b/>
                <w:sz w:val="20"/>
                <w:szCs w:val="20"/>
              </w:rPr>
            </w:pPr>
            <w:r w:rsidRPr="00C434A5">
              <w:rPr>
                <w:b/>
                <w:sz w:val="20"/>
                <w:szCs w:val="20"/>
              </w:rPr>
              <w:t>Section 2: Isisdisk_daily.sh – Main processing shell</w: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Isiszipsep_new.pl - Capture counts, sort, and separate mail pieces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58" type="#_x0000_t75" style="width:11.25pt;height:13.5pt" o:ole="" o:preferrelative="f">
                  <v:imagedata r:id="rId8" o:title=""/>
                </v:shape>
                <w:control r:id="rId25" w:name="Object 34" w:shapeid="_x0000_i1058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ACE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60" type="#_x0000_t75" style="width:11.25pt;height:13.5pt" o:ole="" o:preferrelative="f">
                  <v:imagedata r:id="rId8" o:title=""/>
                </v:shape>
                <w:control r:id="rId26" w:name="Object 36" w:shapeid="_x0000_i1060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Combining /grouping accounts program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62" type="#_x0000_t75" style="width:11.25pt;height:13.5pt" o:ole="" o:preferrelative="f">
                  <v:imagedata r:id="rId8" o:title=""/>
                </v:shape>
                <w:control r:id="rId27" w:name="Object 38" w:shapeid="_x0000_i1062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Job_list2.pl – create job files for camera system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64" type="#_x0000_t75" style="width:11.25pt;height:13.5pt" o:ole="" o:preferrelative="f">
                  <v:imagedata r:id="rId8" o:title=""/>
                </v:shape>
                <w:control r:id="rId28" w:name="Object 40" w:shapeid="_x0000_i1064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Msg mgr module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66" type="#_x0000_t75" style="width:11.25pt;height:13.5pt" o:ole="" o:preferrelative="f">
                  <v:imagedata r:id="rId8" o:title=""/>
                </v:shape>
                <w:control r:id="rId29" w:name="Object 42" w:shapeid="_x0000_i1066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Insert handling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68" type="#_x0000_t75" style="width:11.25pt;height:13.5pt" o:ole="" o:preferrelative="f">
                  <v:imagedata r:id="rId8" o:title=""/>
                </v:shape>
                <w:control r:id="rId30" w:name="Object 44" w:shapeid="_x0000_i1068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Suppression handling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70" type="#_x0000_t75" style="width:11.25pt;height:13.5pt" o:ole="" o:preferrelative="f">
                  <v:imagedata r:id="rId8" o:title=""/>
                </v:shape>
                <w:control r:id="rId31" w:name="Object 46" w:shapeid="_x0000_i1070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Mail_code handling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72" type="#_x0000_t75" style="width:11.25pt;height:13.5pt" o:ole="" o:preferrelative="f">
                  <v:imagedata r:id="rId8" o:title=""/>
                </v:shape>
                <w:control r:id="rId32" w:name="Object 48" w:shapeid="_x0000_i1072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Estmt suppression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74" type="#_x0000_t75" style="width:11.25pt;height:13.5pt" o:ole="" o:preferrelative="f">
                  <v:imagedata r:id="rId8" o:title=""/>
                </v:shape>
                <w:control r:id="rId33" w:name="Object 50" w:shapeid="_x0000_i1074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Format step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76" type="#_x0000_t75" style="width:11.25pt;height:13.5pt" o:ole="" o:preferrelative="f">
                  <v:imagedata r:id="rId8" o:title=""/>
                </v:shape>
                <w:control r:id="rId34" w:name="Object 52" w:shapeid="_x0000_i1076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Estmt step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78" type="#_x0000_t75" style="width:11.25pt;height:13.5pt" o:ole="" o:preferrelative="f">
                  <v:imagedata r:id="rId8" o:title=""/>
                </v:shape>
                <w:control r:id="rId35" w:name="Object 54" w:shapeid="_x0000_i1078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Print Step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80" type="#_x0000_t75" style="width:11.25pt;height:13.5pt" o:ole="" o:preferrelative="f">
                  <v:imagedata r:id="rId8" o:title=""/>
                </v:shape>
                <w:control r:id="rId36" w:name="Object 56" w:shapeid="_x0000_i1080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Copy file and trigger estmt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82" type="#_x0000_t75" style="width:11.25pt;height:13.5pt" o:ole="" o:preferrelative="f">
                  <v:imagedata r:id="rId8" o:title=""/>
                </v:shape>
                <w:control r:id="rId37" w:name="Object 58" w:shapeid="_x0000_i1082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DVD/PDF archival main module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84" type="#_x0000_t75" style="width:11.25pt;height:13.5pt" o:ole="" o:preferrelative="f">
                  <v:imagedata r:id="rId8" o:title=""/>
                </v:shape>
                <w:control r:id="rId38" w:name="Object 60" w:shapeid="_x0000_i1084"/>
              </w:object>
            </w:r>
          </w:p>
        </w:tc>
      </w:tr>
      <w:tr w:rsidR="00BE1754" w:rsidRPr="005C0A4B" w:rsidTr="00C37969">
        <w:trPr>
          <w:trHeight w:val="418"/>
        </w:trPr>
        <w:tc>
          <w:tcPr>
            <w:tcW w:w="10278" w:type="dxa"/>
            <w:gridSpan w:val="7"/>
            <w:shd w:val="clear" w:color="auto" w:fill="DDD9C3" w:themeFill="background2" w:themeFillShade="E6"/>
            <w:vAlign w:val="center"/>
          </w:tcPr>
          <w:p w:rsidR="00BE1754" w:rsidRPr="00C434A5" w:rsidRDefault="00BE1754" w:rsidP="00C37969">
            <w:pPr>
              <w:ind w:left="0" w:firstLine="0"/>
              <w:rPr>
                <w:b/>
                <w:sz w:val="20"/>
                <w:szCs w:val="20"/>
              </w:rPr>
            </w:pPr>
            <w:r w:rsidRPr="00C434A5">
              <w:rPr>
                <w:b/>
                <w:sz w:val="20"/>
                <w:szCs w:val="20"/>
              </w:rPr>
              <w:t>Section 3: Isis.sh – Main interface for Data processing</w:t>
            </w:r>
          </w:p>
        </w:tc>
        <w:tc>
          <w:tcPr>
            <w:tcW w:w="720" w:type="dxa"/>
            <w:shd w:val="clear" w:color="auto" w:fill="DDD9C3" w:themeFill="background2" w:themeFillShade="E6"/>
            <w:vAlign w:val="center"/>
          </w:tcPr>
          <w:p w:rsidR="00BE1754" w:rsidRPr="00895C68" w:rsidRDefault="00377BF8" w:rsidP="00C37969">
            <w:pPr>
              <w:ind w:left="0" w:firstLine="0"/>
              <w:rPr>
                <w:sz w:val="20"/>
                <w:szCs w:val="20"/>
              </w:rPr>
            </w:pPr>
            <w:r>
              <w:object w:dxaOrig="225" w:dyaOrig="225">
                <v:shape id="_x0000_i1086" type="#_x0000_t75" style="width:11.25pt;height:13.5pt" o:ole="" o:preferrelative="f">
                  <v:imagedata r:id="rId8" o:title=""/>
                </v:shape>
                <w:control r:id="rId39" w:name="Object 62" w:shapeid="_x0000_i1086"/>
              </w:object>
            </w:r>
          </w:p>
        </w:tc>
      </w:tr>
      <w:tr w:rsidR="00BE1754" w:rsidRPr="005C0A4B" w:rsidTr="00C37969">
        <w:trPr>
          <w:trHeight w:val="418"/>
        </w:trPr>
        <w:tc>
          <w:tcPr>
            <w:tcW w:w="10278" w:type="dxa"/>
            <w:gridSpan w:val="7"/>
            <w:shd w:val="clear" w:color="auto" w:fill="DDD9C3" w:themeFill="background2" w:themeFillShade="E6"/>
            <w:vAlign w:val="center"/>
          </w:tcPr>
          <w:p w:rsidR="00BE1754" w:rsidRPr="00C434A5" w:rsidRDefault="00BE1754" w:rsidP="00C37969">
            <w:pPr>
              <w:ind w:left="0" w:firstLine="0"/>
              <w:rPr>
                <w:b/>
                <w:sz w:val="20"/>
                <w:szCs w:val="20"/>
              </w:rPr>
            </w:pPr>
            <w:r w:rsidRPr="00C434A5">
              <w:rPr>
                <w:b/>
                <w:sz w:val="20"/>
                <w:szCs w:val="20"/>
              </w:rPr>
              <w:t>Section 4: Check image parsing module</w:t>
            </w:r>
          </w:p>
        </w:tc>
        <w:tc>
          <w:tcPr>
            <w:tcW w:w="720" w:type="dxa"/>
            <w:shd w:val="clear" w:color="auto" w:fill="DDD9C3" w:themeFill="background2" w:themeFillShade="E6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88" type="#_x0000_t75" style="width:11.25pt;height:13.5pt" o:ole="" o:preferrelative="f">
                  <v:imagedata r:id="rId8" o:title=""/>
                </v:shape>
                <w:control r:id="rId40" w:name="Object 64" w:shapeid="_x0000_i1088"/>
              </w:object>
            </w:r>
          </w:p>
        </w:tc>
      </w:tr>
      <w:tr w:rsidR="0035146C" w:rsidRPr="005C0A4B" w:rsidTr="00C37969">
        <w:trPr>
          <w:trHeight w:val="292"/>
        </w:trPr>
        <w:tc>
          <w:tcPr>
            <w:tcW w:w="10998" w:type="dxa"/>
            <w:gridSpan w:val="8"/>
            <w:shd w:val="clear" w:color="auto" w:fill="DDD9C3" w:themeFill="background2" w:themeFillShade="E6"/>
            <w:vAlign w:val="center"/>
          </w:tcPr>
          <w:p w:rsidR="0035146C" w:rsidRPr="005C0A4B" w:rsidRDefault="0035146C" w:rsidP="00C37969">
            <w:pPr>
              <w:ind w:left="0" w:firstLine="0"/>
              <w:rPr>
                <w:noProof/>
                <w:sz w:val="20"/>
                <w:szCs w:val="20"/>
              </w:rPr>
            </w:pPr>
            <w:r w:rsidRPr="00C434A5">
              <w:rPr>
                <w:b/>
                <w:sz w:val="20"/>
                <w:szCs w:val="20"/>
              </w:rPr>
              <w:t>Section 5: Papyrus module</w: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Display check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90" type="#_x0000_t75" style="width:11.25pt;height:13.5pt" o:ole="" o:preferrelative="f">
                  <v:imagedata r:id="rId8" o:title=""/>
                </v:shape>
                <w:control r:id="rId41" w:name="Object 66" w:shapeid="_x0000_i1090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Display check clear transactions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92" type="#_x0000_t75" style="width:11.25pt;height:13.5pt" o:ole="" o:preferrelative="f">
                  <v:imagedata r:id="rId8" o:title=""/>
                </v:shape>
                <w:control r:id="rId42" w:name="Object 68" w:shapeid="_x0000_i1092"/>
              </w:object>
            </w:r>
          </w:p>
        </w:tc>
      </w:tr>
      <w:tr w:rsidR="00BE1754" w:rsidRPr="005C0A4B" w:rsidTr="00C37969">
        <w:trPr>
          <w:trHeight w:val="317"/>
        </w:trPr>
        <w:tc>
          <w:tcPr>
            <w:tcW w:w="10278" w:type="dxa"/>
            <w:gridSpan w:val="7"/>
            <w:shd w:val="clear" w:color="auto" w:fill="EEECE1" w:themeFill="background2"/>
            <w:vAlign w:val="center"/>
          </w:tcPr>
          <w:p w:rsidR="00BE1754" w:rsidRPr="005C0A4B" w:rsidRDefault="00BE1754" w:rsidP="00C37969">
            <w:pPr>
              <w:ind w:left="432" w:firstLine="0"/>
              <w:rPr>
                <w:sz w:val="20"/>
                <w:szCs w:val="20"/>
              </w:rPr>
            </w:pPr>
            <w:r w:rsidRPr="005C0A4B">
              <w:rPr>
                <w:sz w:val="20"/>
                <w:szCs w:val="20"/>
              </w:rPr>
              <w:t>Msg mgr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BE1754" w:rsidRPr="005C0A4B" w:rsidRDefault="00377BF8" w:rsidP="00C37969">
            <w:pPr>
              <w:ind w:left="0" w:firstLine="0"/>
              <w:rPr>
                <w:noProof/>
                <w:sz w:val="20"/>
                <w:szCs w:val="20"/>
              </w:rPr>
            </w:pPr>
            <w:r>
              <w:object w:dxaOrig="225" w:dyaOrig="225">
                <v:shape id="_x0000_i1094" type="#_x0000_t75" style="width:11.25pt;height:13.5pt" o:ole="" o:preferrelative="f">
                  <v:imagedata r:id="rId8" o:title=""/>
                </v:shape>
                <w:control r:id="rId43" w:name="Object 70" w:shapeid="_x0000_i1094"/>
              </w:object>
            </w:r>
          </w:p>
        </w:tc>
      </w:tr>
      <w:tr w:rsidR="00C37969" w:rsidRPr="005C0A4B" w:rsidTr="003F5BE5">
        <w:trPr>
          <w:trHeight w:val="526"/>
        </w:trPr>
        <w:tc>
          <w:tcPr>
            <w:tcW w:w="2178" w:type="dxa"/>
            <w:gridSpan w:val="2"/>
            <w:shd w:val="clear" w:color="auto" w:fill="DDD9C3" w:themeFill="background2" w:themeFillShade="E6"/>
            <w:vAlign w:val="center"/>
          </w:tcPr>
          <w:p w:rsidR="00C37969" w:rsidRPr="005C0A4B" w:rsidRDefault="00F331EC" w:rsidP="00C37969">
            <w:pPr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 of affected</w:t>
            </w:r>
            <w:r w:rsidR="00FD480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clients</w:t>
            </w:r>
            <w:r w:rsidR="00C37969" w:rsidRPr="00C3796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820" w:type="dxa"/>
            <w:gridSpan w:val="6"/>
            <w:shd w:val="clear" w:color="auto" w:fill="EEECE1" w:themeFill="background2"/>
            <w:vAlign w:val="center"/>
          </w:tcPr>
          <w:p w:rsidR="00C37969" w:rsidRDefault="00C37969" w:rsidP="00C37969">
            <w:pPr>
              <w:ind w:left="0" w:firstLine="0"/>
            </w:pPr>
          </w:p>
        </w:tc>
      </w:tr>
    </w:tbl>
    <w:p w:rsidR="00624471" w:rsidRPr="00F0498E" w:rsidRDefault="00624471" w:rsidP="005E27CC">
      <w:pPr>
        <w:ind w:left="0" w:firstLine="0"/>
        <w:rPr>
          <w:sz w:val="20"/>
          <w:szCs w:val="20"/>
        </w:rPr>
      </w:pPr>
    </w:p>
    <w:sectPr w:rsidR="00624471" w:rsidRPr="00F0498E" w:rsidSect="002D73EB">
      <w:headerReference w:type="default" r:id="rId44"/>
      <w:footerReference w:type="default" r:id="rId45"/>
      <w:pgSz w:w="12240" w:h="15840"/>
      <w:pgMar w:top="1584" w:right="634" w:bottom="288" w:left="634" w:header="994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D6" w:rsidRDefault="000E1FD6" w:rsidP="009424E1">
      <w:r>
        <w:separator/>
      </w:r>
    </w:p>
  </w:endnote>
  <w:endnote w:type="continuationSeparator" w:id="0">
    <w:p w:rsidR="000E1FD6" w:rsidRDefault="000E1FD6" w:rsidP="0094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exBold">
    <w:altName w:val="Solex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CDF" w:rsidRPr="00C94415" w:rsidRDefault="002F4CDF" w:rsidP="00C82C90">
    <w:pPr>
      <w:pStyle w:val="Footer"/>
      <w:pBdr>
        <w:top w:val="single" w:sz="4" w:space="1" w:color="1F497D"/>
      </w:pBdr>
      <w:ind w:left="0" w:firstLine="0"/>
      <w:jc w:val="center"/>
      <w:rPr>
        <w:rFonts w:ascii="Verdana" w:hAnsi="Verdana"/>
        <w:color w:val="595959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D6" w:rsidRDefault="000E1FD6" w:rsidP="009424E1">
      <w:r>
        <w:separator/>
      </w:r>
    </w:p>
  </w:footnote>
  <w:footnote w:type="continuationSeparator" w:id="0">
    <w:p w:rsidR="000E1FD6" w:rsidRDefault="000E1FD6" w:rsidP="00942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CDF" w:rsidRPr="00B8564A" w:rsidRDefault="002F4CDF" w:rsidP="00F74EC7">
    <w:pPr>
      <w:pStyle w:val="Header"/>
      <w:pBdr>
        <w:bottom w:val="single" w:sz="4" w:space="1" w:color="1F497D"/>
      </w:pBdr>
      <w:tabs>
        <w:tab w:val="clear" w:pos="9360"/>
        <w:tab w:val="left" w:pos="201"/>
        <w:tab w:val="left" w:pos="4230"/>
        <w:tab w:val="right" w:pos="10980"/>
      </w:tabs>
      <w:ind w:left="0" w:firstLine="0"/>
      <w:rPr>
        <w:rFonts w:ascii="Verdana" w:hAnsi="Verdana"/>
        <w:b/>
        <w:smallCaps/>
        <w:color w:val="1F497D"/>
        <w:sz w:val="18"/>
        <w:szCs w:val="16"/>
      </w:rPr>
    </w:pPr>
    <w:r>
      <w:rPr>
        <w:b/>
        <w:smallCaps/>
        <w:noProof/>
        <w:color w:val="1F497D"/>
        <w:sz w:val="24"/>
      </w:rPr>
      <w:drawing>
        <wp:inline distT="0" distB="0" distL="0" distR="0">
          <wp:extent cx="1690370" cy="276225"/>
          <wp:effectExtent l="19050" t="0" r="5080" b="0"/>
          <wp:docPr id="1" name="Picture 1" descr="infoImage_286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Image_286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37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8564A">
      <w:rPr>
        <w:b/>
        <w:smallCaps/>
        <w:noProof/>
        <w:color w:val="1F497D"/>
        <w:sz w:val="24"/>
      </w:rPr>
      <w:tab/>
    </w:r>
    <w:r>
      <w:rPr>
        <w:b/>
        <w:smallCaps/>
        <w:noProof/>
        <w:color w:val="1F497D"/>
        <w:sz w:val="24"/>
      </w:rPr>
      <w:tab/>
    </w:r>
    <w:r w:rsidR="00D01D00">
      <w:rPr>
        <w:b/>
        <w:smallCaps/>
        <w:noProof/>
        <w:color w:val="1F497D"/>
        <w:sz w:val="24"/>
      </w:rPr>
      <w:t xml:space="preserve">                                                        </w:t>
    </w:r>
    <w:r w:rsidRPr="00F74EC7">
      <w:rPr>
        <w:b/>
        <w:smallCaps/>
        <w:noProof/>
        <w:color w:val="1F497D"/>
        <w:sz w:val="40"/>
        <w:szCs w:val="40"/>
      </w:rPr>
      <w:t>CORE MODULE CHECKLIST</w:t>
    </w:r>
  </w:p>
  <w:p w:rsidR="002F4CDF" w:rsidRPr="00B8564A" w:rsidRDefault="002F4CDF" w:rsidP="00C82C90">
    <w:pPr>
      <w:pStyle w:val="Header"/>
      <w:pBdr>
        <w:bottom w:val="single" w:sz="4" w:space="1" w:color="1F497D"/>
      </w:pBdr>
      <w:ind w:left="0" w:firstLine="0"/>
      <w:jc w:val="center"/>
      <w:rPr>
        <w:rFonts w:ascii="Verdana" w:hAnsi="Verdana"/>
        <w:i/>
        <w:color w:val="1F497D"/>
        <w:sz w:val="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BCC"/>
    <w:multiLevelType w:val="hybridMultilevel"/>
    <w:tmpl w:val="A9EC6BB4"/>
    <w:lvl w:ilvl="0" w:tplc="135040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D299E"/>
    <w:multiLevelType w:val="hybridMultilevel"/>
    <w:tmpl w:val="9C2A6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568D"/>
    <w:multiLevelType w:val="hybridMultilevel"/>
    <w:tmpl w:val="618EE7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456503FF"/>
    <w:multiLevelType w:val="hybridMultilevel"/>
    <w:tmpl w:val="E54E9642"/>
    <w:lvl w:ilvl="0" w:tplc="5A0CE216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58BE2F6A"/>
    <w:multiLevelType w:val="hybridMultilevel"/>
    <w:tmpl w:val="F3CA104E"/>
    <w:lvl w:ilvl="0" w:tplc="31E20CD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5AF95EE6"/>
    <w:multiLevelType w:val="hybridMultilevel"/>
    <w:tmpl w:val="AE1E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96275"/>
    <w:multiLevelType w:val="hybridMultilevel"/>
    <w:tmpl w:val="BE405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3349E7"/>
    <w:multiLevelType w:val="hybridMultilevel"/>
    <w:tmpl w:val="A9C22040"/>
    <w:lvl w:ilvl="0" w:tplc="9C249AE4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EC"/>
    <w:rsid w:val="00000A92"/>
    <w:rsid w:val="000039A7"/>
    <w:rsid w:val="00004DFA"/>
    <w:rsid w:val="00007042"/>
    <w:rsid w:val="0000739A"/>
    <w:rsid w:val="00007C43"/>
    <w:rsid w:val="000121D0"/>
    <w:rsid w:val="0001329A"/>
    <w:rsid w:val="00016CFE"/>
    <w:rsid w:val="00017968"/>
    <w:rsid w:val="00022082"/>
    <w:rsid w:val="00022B85"/>
    <w:rsid w:val="00023215"/>
    <w:rsid w:val="00024242"/>
    <w:rsid w:val="000260CF"/>
    <w:rsid w:val="000269B5"/>
    <w:rsid w:val="000272E8"/>
    <w:rsid w:val="0002739B"/>
    <w:rsid w:val="00034C88"/>
    <w:rsid w:val="00035A6F"/>
    <w:rsid w:val="00042CA6"/>
    <w:rsid w:val="00043039"/>
    <w:rsid w:val="000438F0"/>
    <w:rsid w:val="000442B5"/>
    <w:rsid w:val="00045CDF"/>
    <w:rsid w:val="00047EE7"/>
    <w:rsid w:val="0005171B"/>
    <w:rsid w:val="00051D71"/>
    <w:rsid w:val="00053550"/>
    <w:rsid w:val="00053667"/>
    <w:rsid w:val="0005617C"/>
    <w:rsid w:val="00057EDE"/>
    <w:rsid w:val="00064E49"/>
    <w:rsid w:val="00065C50"/>
    <w:rsid w:val="000674DB"/>
    <w:rsid w:val="00067B42"/>
    <w:rsid w:val="00070AF1"/>
    <w:rsid w:val="00072BD2"/>
    <w:rsid w:val="000735BC"/>
    <w:rsid w:val="00076C39"/>
    <w:rsid w:val="00081431"/>
    <w:rsid w:val="000822D6"/>
    <w:rsid w:val="00084BA8"/>
    <w:rsid w:val="00085CEF"/>
    <w:rsid w:val="00093B9F"/>
    <w:rsid w:val="00097999"/>
    <w:rsid w:val="000A231A"/>
    <w:rsid w:val="000A5712"/>
    <w:rsid w:val="000A641D"/>
    <w:rsid w:val="000A6BCA"/>
    <w:rsid w:val="000B06C2"/>
    <w:rsid w:val="000B1D79"/>
    <w:rsid w:val="000B2EBB"/>
    <w:rsid w:val="000B61C3"/>
    <w:rsid w:val="000B714A"/>
    <w:rsid w:val="000B77FF"/>
    <w:rsid w:val="000C1701"/>
    <w:rsid w:val="000C5C84"/>
    <w:rsid w:val="000C5E24"/>
    <w:rsid w:val="000C6BE4"/>
    <w:rsid w:val="000C7EC7"/>
    <w:rsid w:val="000D2D7D"/>
    <w:rsid w:val="000D3E20"/>
    <w:rsid w:val="000D5C69"/>
    <w:rsid w:val="000D6E8C"/>
    <w:rsid w:val="000E1FD6"/>
    <w:rsid w:val="000E2B12"/>
    <w:rsid w:val="000E5B90"/>
    <w:rsid w:val="000E6BBC"/>
    <w:rsid w:val="000F3A0D"/>
    <w:rsid w:val="000F4038"/>
    <w:rsid w:val="000F4960"/>
    <w:rsid w:val="0010223D"/>
    <w:rsid w:val="00106668"/>
    <w:rsid w:val="0010766E"/>
    <w:rsid w:val="00107BAC"/>
    <w:rsid w:val="0011063B"/>
    <w:rsid w:val="001113B9"/>
    <w:rsid w:val="001121FF"/>
    <w:rsid w:val="001135A7"/>
    <w:rsid w:val="00113C40"/>
    <w:rsid w:val="0011425B"/>
    <w:rsid w:val="00115B4F"/>
    <w:rsid w:val="00117ACC"/>
    <w:rsid w:val="00120E55"/>
    <w:rsid w:val="00122110"/>
    <w:rsid w:val="00122CCA"/>
    <w:rsid w:val="00123E6E"/>
    <w:rsid w:val="00125585"/>
    <w:rsid w:val="00125651"/>
    <w:rsid w:val="00125DCD"/>
    <w:rsid w:val="00127609"/>
    <w:rsid w:val="001276A4"/>
    <w:rsid w:val="00133404"/>
    <w:rsid w:val="00134DFB"/>
    <w:rsid w:val="001361F1"/>
    <w:rsid w:val="001371D7"/>
    <w:rsid w:val="00140A96"/>
    <w:rsid w:val="00141AF2"/>
    <w:rsid w:val="00142561"/>
    <w:rsid w:val="001434B4"/>
    <w:rsid w:val="00143926"/>
    <w:rsid w:val="00150797"/>
    <w:rsid w:val="00151299"/>
    <w:rsid w:val="00151387"/>
    <w:rsid w:val="00152FB4"/>
    <w:rsid w:val="0015485B"/>
    <w:rsid w:val="00154F90"/>
    <w:rsid w:val="001553E1"/>
    <w:rsid w:val="00157EF7"/>
    <w:rsid w:val="00160A14"/>
    <w:rsid w:val="001612D4"/>
    <w:rsid w:val="00165646"/>
    <w:rsid w:val="001722B6"/>
    <w:rsid w:val="0017329A"/>
    <w:rsid w:val="00180322"/>
    <w:rsid w:val="00180B18"/>
    <w:rsid w:val="00180BE3"/>
    <w:rsid w:val="001838CA"/>
    <w:rsid w:val="00184AB0"/>
    <w:rsid w:val="00185225"/>
    <w:rsid w:val="0018580A"/>
    <w:rsid w:val="00187F46"/>
    <w:rsid w:val="001935F3"/>
    <w:rsid w:val="001936BA"/>
    <w:rsid w:val="00196A06"/>
    <w:rsid w:val="00196D70"/>
    <w:rsid w:val="001A18BA"/>
    <w:rsid w:val="001A1ABB"/>
    <w:rsid w:val="001A251B"/>
    <w:rsid w:val="001A65D0"/>
    <w:rsid w:val="001B02BF"/>
    <w:rsid w:val="001B19BF"/>
    <w:rsid w:val="001B3A43"/>
    <w:rsid w:val="001B3B66"/>
    <w:rsid w:val="001B75B4"/>
    <w:rsid w:val="001B7A86"/>
    <w:rsid w:val="001B7B3B"/>
    <w:rsid w:val="001C17CD"/>
    <w:rsid w:val="001C2CAC"/>
    <w:rsid w:val="001C3BBC"/>
    <w:rsid w:val="001C526C"/>
    <w:rsid w:val="001C67EF"/>
    <w:rsid w:val="001C7B14"/>
    <w:rsid w:val="001D0B52"/>
    <w:rsid w:val="001D61DC"/>
    <w:rsid w:val="001D684F"/>
    <w:rsid w:val="001D6AEC"/>
    <w:rsid w:val="001E0DB2"/>
    <w:rsid w:val="001E21FB"/>
    <w:rsid w:val="001E2590"/>
    <w:rsid w:val="001E4E40"/>
    <w:rsid w:val="001E67E6"/>
    <w:rsid w:val="001F1885"/>
    <w:rsid w:val="001F2634"/>
    <w:rsid w:val="001F3C55"/>
    <w:rsid w:val="001F7627"/>
    <w:rsid w:val="0020132A"/>
    <w:rsid w:val="002042B4"/>
    <w:rsid w:val="00205394"/>
    <w:rsid w:val="002057F9"/>
    <w:rsid w:val="002058D4"/>
    <w:rsid w:val="00205C32"/>
    <w:rsid w:val="00207DBD"/>
    <w:rsid w:val="00214C13"/>
    <w:rsid w:val="00215AE6"/>
    <w:rsid w:val="00215B82"/>
    <w:rsid w:val="002167A9"/>
    <w:rsid w:val="00221119"/>
    <w:rsid w:val="002218E4"/>
    <w:rsid w:val="002229C7"/>
    <w:rsid w:val="00222F35"/>
    <w:rsid w:val="00223FF2"/>
    <w:rsid w:val="002245A9"/>
    <w:rsid w:val="00224D95"/>
    <w:rsid w:val="00230D71"/>
    <w:rsid w:val="002316AB"/>
    <w:rsid w:val="00232085"/>
    <w:rsid w:val="00233504"/>
    <w:rsid w:val="002340D4"/>
    <w:rsid w:val="00236010"/>
    <w:rsid w:val="00236FFC"/>
    <w:rsid w:val="00237833"/>
    <w:rsid w:val="002411BD"/>
    <w:rsid w:val="0024443E"/>
    <w:rsid w:val="00244A79"/>
    <w:rsid w:val="002456C4"/>
    <w:rsid w:val="0024712F"/>
    <w:rsid w:val="002510FB"/>
    <w:rsid w:val="00251AE2"/>
    <w:rsid w:val="00251F43"/>
    <w:rsid w:val="00252969"/>
    <w:rsid w:val="00254BB0"/>
    <w:rsid w:val="00255BFF"/>
    <w:rsid w:val="00255DE6"/>
    <w:rsid w:val="00261CD1"/>
    <w:rsid w:val="002630CD"/>
    <w:rsid w:val="00263F1A"/>
    <w:rsid w:val="00265255"/>
    <w:rsid w:val="002658B4"/>
    <w:rsid w:val="002678A9"/>
    <w:rsid w:val="00272944"/>
    <w:rsid w:val="002745BA"/>
    <w:rsid w:val="00276885"/>
    <w:rsid w:val="00276BDF"/>
    <w:rsid w:val="00277936"/>
    <w:rsid w:val="002828CD"/>
    <w:rsid w:val="0028577B"/>
    <w:rsid w:val="00286CBF"/>
    <w:rsid w:val="002876C9"/>
    <w:rsid w:val="00291387"/>
    <w:rsid w:val="002919BA"/>
    <w:rsid w:val="00292520"/>
    <w:rsid w:val="00294713"/>
    <w:rsid w:val="00296379"/>
    <w:rsid w:val="002972C1"/>
    <w:rsid w:val="0029771D"/>
    <w:rsid w:val="002A3A67"/>
    <w:rsid w:val="002A4911"/>
    <w:rsid w:val="002A52EF"/>
    <w:rsid w:val="002A6381"/>
    <w:rsid w:val="002A6CFB"/>
    <w:rsid w:val="002B070F"/>
    <w:rsid w:val="002B2634"/>
    <w:rsid w:val="002B28B5"/>
    <w:rsid w:val="002B738C"/>
    <w:rsid w:val="002C078E"/>
    <w:rsid w:val="002C087A"/>
    <w:rsid w:val="002C1777"/>
    <w:rsid w:val="002C2015"/>
    <w:rsid w:val="002C2F8A"/>
    <w:rsid w:val="002C3D9F"/>
    <w:rsid w:val="002C4FB4"/>
    <w:rsid w:val="002C5107"/>
    <w:rsid w:val="002C623B"/>
    <w:rsid w:val="002C640C"/>
    <w:rsid w:val="002C6A24"/>
    <w:rsid w:val="002C75B1"/>
    <w:rsid w:val="002C7717"/>
    <w:rsid w:val="002D0712"/>
    <w:rsid w:val="002D14F6"/>
    <w:rsid w:val="002D1B0F"/>
    <w:rsid w:val="002D575C"/>
    <w:rsid w:val="002D73EB"/>
    <w:rsid w:val="002E05AD"/>
    <w:rsid w:val="002E0FF4"/>
    <w:rsid w:val="002E3C20"/>
    <w:rsid w:val="002E5717"/>
    <w:rsid w:val="002E6FBD"/>
    <w:rsid w:val="002E755B"/>
    <w:rsid w:val="002E75D4"/>
    <w:rsid w:val="002F048A"/>
    <w:rsid w:val="002F1845"/>
    <w:rsid w:val="002F1F92"/>
    <w:rsid w:val="002F40E9"/>
    <w:rsid w:val="002F4CDF"/>
    <w:rsid w:val="002F709D"/>
    <w:rsid w:val="00300DA2"/>
    <w:rsid w:val="00300EF0"/>
    <w:rsid w:val="003013F9"/>
    <w:rsid w:val="003026B2"/>
    <w:rsid w:val="00303450"/>
    <w:rsid w:val="00303854"/>
    <w:rsid w:val="00305B8E"/>
    <w:rsid w:val="0030754E"/>
    <w:rsid w:val="00307EE9"/>
    <w:rsid w:val="0031239A"/>
    <w:rsid w:val="00312EF0"/>
    <w:rsid w:val="0031328E"/>
    <w:rsid w:val="003160CE"/>
    <w:rsid w:val="003208A2"/>
    <w:rsid w:val="00322468"/>
    <w:rsid w:val="0032299E"/>
    <w:rsid w:val="00322B89"/>
    <w:rsid w:val="0032366A"/>
    <w:rsid w:val="00323FD5"/>
    <w:rsid w:val="00324760"/>
    <w:rsid w:val="00327891"/>
    <w:rsid w:val="003309FC"/>
    <w:rsid w:val="003320F0"/>
    <w:rsid w:val="003327C3"/>
    <w:rsid w:val="00334F2E"/>
    <w:rsid w:val="00337509"/>
    <w:rsid w:val="003375D7"/>
    <w:rsid w:val="003409AB"/>
    <w:rsid w:val="00344105"/>
    <w:rsid w:val="00344762"/>
    <w:rsid w:val="003447BA"/>
    <w:rsid w:val="0034580A"/>
    <w:rsid w:val="00347DDF"/>
    <w:rsid w:val="00350703"/>
    <w:rsid w:val="0035146C"/>
    <w:rsid w:val="00353CAE"/>
    <w:rsid w:val="00353E1D"/>
    <w:rsid w:val="003551DB"/>
    <w:rsid w:val="00355FD3"/>
    <w:rsid w:val="003567F3"/>
    <w:rsid w:val="003626A3"/>
    <w:rsid w:val="00363700"/>
    <w:rsid w:val="0036462B"/>
    <w:rsid w:val="00365046"/>
    <w:rsid w:val="00370881"/>
    <w:rsid w:val="00372349"/>
    <w:rsid w:val="00374800"/>
    <w:rsid w:val="00374CD8"/>
    <w:rsid w:val="0037506F"/>
    <w:rsid w:val="0037604F"/>
    <w:rsid w:val="00376A2B"/>
    <w:rsid w:val="00376ADC"/>
    <w:rsid w:val="00377BF8"/>
    <w:rsid w:val="003814C9"/>
    <w:rsid w:val="00381B08"/>
    <w:rsid w:val="0038202E"/>
    <w:rsid w:val="00382861"/>
    <w:rsid w:val="00382A0E"/>
    <w:rsid w:val="00382FB5"/>
    <w:rsid w:val="00383502"/>
    <w:rsid w:val="003843C4"/>
    <w:rsid w:val="00384498"/>
    <w:rsid w:val="00387C55"/>
    <w:rsid w:val="003901CC"/>
    <w:rsid w:val="0039102D"/>
    <w:rsid w:val="003936F8"/>
    <w:rsid w:val="00393EDD"/>
    <w:rsid w:val="003A0DFB"/>
    <w:rsid w:val="003A1FFB"/>
    <w:rsid w:val="003A3FE1"/>
    <w:rsid w:val="003B03C9"/>
    <w:rsid w:val="003B2F8F"/>
    <w:rsid w:val="003B3F16"/>
    <w:rsid w:val="003B486A"/>
    <w:rsid w:val="003B4A41"/>
    <w:rsid w:val="003B4B60"/>
    <w:rsid w:val="003C0DB6"/>
    <w:rsid w:val="003C2189"/>
    <w:rsid w:val="003C5880"/>
    <w:rsid w:val="003D0599"/>
    <w:rsid w:val="003D0BF4"/>
    <w:rsid w:val="003D173D"/>
    <w:rsid w:val="003D46AD"/>
    <w:rsid w:val="003D4B11"/>
    <w:rsid w:val="003D54BD"/>
    <w:rsid w:val="003D6C1B"/>
    <w:rsid w:val="003E0373"/>
    <w:rsid w:val="003E13D9"/>
    <w:rsid w:val="003E2A5D"/>
    <w:rsid w:val="003E3188"/>
    <w:rsid w:val="003E32C3"/>
    <w:rsid w:val="003E43E4"/>
    <w:rsid w:val="003E4E28"/>
    <w:rsid w:val="003E5805"/>
    <w:rsid w:val="003E594C"/>
    <w:rsid w:val="003E601D"/>
    <w:rsid w:val="003E6CC0"/>
    <w:rsid w:val="003F09DD"/>
    <w:rsid w:val="003F365A"/>
    <w:rsid w:val="003F5BE5"/>
    <w:rsid w:val="003F7348"/>
    <w:rsid w:val="00400810"/>
    <w:rsid w:val="00403E1A"/>
    <w:rsid w:val="0040452E"/>
    <w:rsid w:val="00405FE5"/>
    <w:rsid w:val="00410E3A"/>
    <w:rsid w:val="0041275A"/>
    <w:rsid w:val="00412D61"/>
    <w:rsid w:val="00416299"/>
    <w:rsid w:val="0041794D"/>
    <w:rsid w:val="0042206E"/>
    <w:rsid w:val="00422E45"/>
    <w:rsid w:val="00423770"/>
    <w:rsid w:val="00424D1E"/>
    <w:rsid w:val="00425D8B"/>
    <w:rsid w:val="00431C04"/>
    <w:rsid w:val="00442227"/>
    <w:rsid w:val="00442B67"/>
    <w:rsid w:val="004445E5"/>
    <w:rsid w:val="00445D84"/>
    <w:rsid w:val="00447050"/>
    <w:rsid w:val="00451B01"/>
    <w:rsid w:val="00454948"/>
    <w:rsid w:val="00460861"/>
    <w:rsid w:val="0046324F"/>
    <w:rsid w:val="00464014"/>
    <w:rsid w:val="00464E42"/>
    <w:rsid w:val="004756D1"/>
    <w:rsid w:val="004804EB"/>
    <w:rsid w:val="00483AE7"/>
    <w:rsid w:val="00484AB8"/>
    <w:rsid w:val="0048771B"/>
    <w:rsid w:val="00490233"/>
    <w:rsid w:val="00491903"/>
    <w:rsid w:val="0049227D"/>
    <w:rsid w:val="00492DAB"/>
    <w:rsid w:val="00493EDE"/>
    <w:rsid w:val="004A092F"/>
    <w:rsid w:val="004A2364"/>
    <w:rsid w:val="004A2AA6"/>
    <w:rsid w:val="004A435C"/>
    <w:rsid w:val="004A483C"/>
    <w:rsid w:val="004A5D32"/>
    <w:rsid w:val="004B2918"/>
    <w:rsid w:val="004B2C38"/>
    <w:rsid w:val="004B313D"/>
    <w:rsid w:val="004B3609"/>
    <w:rsid w:val="004B36F6"/>
    <w:rsid w:val="004B4236"/>
    <w:rsid w:val="004B4379"/>
    <w:rsid w:val="004B46C9"/>
    <w:rsid w:val="004B7771"/>
    <w:rsid w:val="004C02D5"/>
    <w:rsid w:val="004C0FD7"/>
    <w:rsid w:val="004C44B8"/>
    <w:rsid w:val="004C47BC"/>
    <w:rsid w:val="004C5686"/>
    <w:rsid w:val="004C5744"/>
    <w:rsid w:val="004D0D6B"/>
    <w:rsid w:val="004D166C"/>
    <w:rsid w:val="004D50AF"/>
    <w:rsid w:val="004D5ED0"/>
    <w:rsid w:val="004D762B"/>
    <w:rsid w:val="004D7738"/>
    <w:rsid w:val="004E04D1"/>
    <w:rsid w:val="004E0F3E"/>
    <w:rsid w:val="004E1611"/>
    <w:rsid w:val="004E31CA"/>
    <w:rsid w:val="004E577A"/>
    <w:rsid w:val="004F079E"/>
    <w:rsid w:val="004F085A"/>
    <w:rsid w:val="004F1B3D"/>
    <w:rsid w:val="004F1E36"/>
    <w:rsid w:val="004F2CE7"/>
    <w:rsid w:val="004F6DBA"/>
    <w:rsid w:val="004F7CC1"/>
    <w:rsid w:val="00501E55"/>
    <w:rsid w:val="00502D5B"/>
    <w:rsid w:val="00503180"/>
    <w:rsid w:val="00503DBD"/>
    <w:rsid w:val="00503F45"/>
    <w:rsid w:val="00504470"/>
    <w:rsid w:val="00504530"/>
    <w:rsid w:val="00505C14"/>
    <w:rsid w:val="005069F0"/>
    <w:rsid w:val="005070CA"/>
    <w:rsid w:val="00510B4B"/>
    <w:rsid w:val="00511186"/>
    <w:rsid w:val="00511AB8"/>
    <w:rsid w:val="0051231D"/>
    <w:rsid w:val="005134CA"/>
    <w:rsid w:val="005162A8"/>
    <w:rsid w:val="005165A4"/>
    <w:rsid w:val="0052284D"/>
    <w:rsid w:val="00522B8E"/>
    <w:rsid w:val="00523907"/>
    <w:rsid w:val="00523B74"/>
    <w:rsid w:val="0052497D"/>
    <w:rsid w:val="00527E8E"/>
    <w:rsid w:val="00530762"/>
    <w:rsid w:val="00530FD1"/>
    <w:rsid w:val="00536D00"/>
    <w:rsid w:val="00536D15"/>
    <w:rsid w:val="00537DC9"/>
    <w:rsid w:val="00543DCD"/>
    <w:rsid w:val="00545A8E"/>
    <w:rsid w:val="005468C8"/>
    <w:rsid w:val="0055201D"/>
    <w:rsid w:val="005526A0"/>
    <w:rsid w:val="0055292D"/>
    <w:rsid w:val="005531A3"/>
    <w:rsid w:val="005547F8"/>
    <w:rsid w:val="00555376"/>
    <w:rsid w:val="00557F78"/>
    <w:rsid w:val="00560FF9"/>
    <w:rsid w:val="00561611"/>
    <w:rsid w:val="00561680"/>
    <w:rsid w:val="00561AB2"/>
    <w:rsid w:val="005628A6"/>
    <w:rsid w:val="00562D7C"/>
    <w:rsid w:val="00565711"/>
    <w:rsid w:val="0056599A"/>
    <w:rsid w:val="005673A7"/>
    <w:rsid w:val="00570B3D"/>
    <w:rsid w:val="00574448"/>
    <w:rsid w:val="00575B2A"/>
    <w:rsid w:val="005809E8"/>
    <w:rsid w:val="00587CA9"/>
    <w:rsid w:val="005904E8"/>
    <w:rsid w:val="00590DBE"/>
    <w:rsid w:val="00590E3D"/>
    <w:rsid w:val="00592C15"/>
    <w:rsid w:val="00595205"/>
    <w:rsid w:val="00595DD5"/>
    <w:rsid w:val="00595E79"/>
    <w:rsid w:val="00596070"/>
    <w:rsid w:val="00596408"/>
    <w:rsid w:val="005A0CEA"/>
    <w:rsid w:val="005A19F8"/>
    <w:rsid w:val="005A6D26"/>
    <w:rsid w:val="005B008F"/>
    <w:rsid w:val="005B0E15"/>
    <w:rsid w:val="005B1210"/>
    <w:rsid w:val="005B1F4E"/>
    <w:rsid w:val="005B3613"/>
    <w:rsid w:val="005B7BAC"/>
    <w:rsid w:val="005C0A4B"/>
    <w:rsid w:val="005C3F4A"/>
    <w:rsid w:val="005C4917"/>
    <w:rsid w:val="005C5BC3"/>
    <w:rsid w:val="005C7133"/>
    <w:rsid w:val="005C7DFE"/>
    <w:rsid w:val="005D0FA7"/>
    <w:rsid w:val="005D5352"/>
    <w:rsid w:val="005D7CBA"/>
    <w:rsid w:val="005E23C9"/>
    <w:rsid w:val="005E27CC"/>
    <w:rsid w:val="005E4AA2"/>
    <w:rsid w:val="005E63DA"/>
    <w:rsid w:val="005E6E1F"/>
    <w:rsid w:val="005E6F25"/>
    <w:rsid w:val="005E72CA"/>
    <w:rsid w:val="005F0307"/>
    <w:rsid w:val="005F05CC"/>
    <w:rsid w:val="005F1904"/>
    <w:rsid w:val="005F2763"/>
    <w:rsid w:val="005F4927"/>
    <w:rsid w:val="005F6E7C"/>
    <w:rsid w:val="005F71DF"/>
    <w:rsid w:val="005F74CD"/>
    <w:rsid w:val="006049BF"/>
    <w:rsid w:val="00605375"/>
    <w:rsid w:val="00607D96"/>
    <w:rsid w:val="00611979"/>
    <w:rsid w:val="006135BB"/>
    <w:rsid w:val="00615215"/>
    <w:rsid w:val="00617B9D"/>
    <w:rsid w:val="00621028"/>
    <w:rsid w:val="00621B12"/>
    <w:rsid w:val="00622103"/>
    <w:rsid w:val="0062324A"/>
    <w:rsid w:val="00624471"/>
    <w:rsid w:val="006374EB"/>
    <w:rsid w:val="00637EB2"/>
    <w:rsid w:val="006401E1"/>
    <w:rsid w:val="00640A68"/>
    <w:rsid w:val="00641386"/>
    <w:rsid w:val="00641646"/>
    <w:rsid w:val="00641A9B"/>
    <w:rsid w:val="00642559"/>
    <w:rsid w:val="0064568A"/>
    <w:rsid w:val="00645876"/>
    <w:rsid w:val="00645A92"/>
    <w:rsid w:val="00647493"/>
    <w:rsid w:val="006507B6"/>
    <w:rsid w:val="00651C00"/>
    <w:rsid w:val="00657E10"/>
    <w:rsid w:val="00660206"/>
    <w:rsid w:val="00661EBA"/>
    <w:rsid w:val="006650E2"/>
    <w:rsid w:val="00665B99"/>
    <w:rsid w:val="0067063F"/>
    <w:rsid w:val="00671B0D"/>
    <w:rsid w:val="006728A9"/>
    <w:rsid w:val="0067361D"/>
    <w:rsid w:val="00673B10"/>
    <w:rsid w:val="00675065"/>
    <w:rsid w:val="00675BCA"/>
    <w:rsid w:val="0068277B"/>
    <w:rsid w:val="00683395"/>
    <w:rsid w:val="00683E8A"/>
    <w:rsid w:val="00684AD3"/>
    <w:rsid w:val="00684C77"/>
    <w:rsid w:val="00684EB5"/>
    <w:rsid w:val="0068523F"/>
    <w:rsid w:val="00690B6C"/>
    <w:rsid w:val="0069122A"/>
    <w:rsid w:val="0069424D"/>
    <w:rsid w:val="006945EA"/>
    <w:rsid w:val="006A2DD6"/>
    <w:rsid w:val="006A3129"/>
    <w:rsid w:val="006A6073"/>
    <w:rsid w:val="006A62BC"/>
    <w:rsid w:val="006A6C5E"/>
    <w:rsid w:val="006B01A6"/>
    <w:rsid w:val="006B3EC5"/>
    <w:rsid w:val="006B4B00"/>
    <w:rsid w:val="006B5EA3"/>
    <w:rsid w:val="006B68E4"/>
    <w:rsid w:val="006B6E1F"/>
    <w:rsid w:val="006C4375"/>
    <w:rsid w:val="006C468B"/>
    <w:rsid w:val="006C4839"/>
    <w:rsid w:val="006C7D23"/>
    <w:rsid w:val="006D484C"/>
    <w:rsid w:val="006D4E2B"/>
    <w:rsid w:val="006D5929"/>
    <w:rsid w:val="006D69E8"/>
    <w:rsid w:val="006D710C"/>
    <w:rsid w:val="006D7367"/>
    <w:rsid w:val="006D7AEC"/>
    <w:rsid w:val="006E1C73"/>
    <w:rsid w:val="006E2126"/>
    <w:rsid w:val="006E30D0"/>
    <w:rsid w:val="006E3475"/>
    <w:rsid w:val="006E3F4B"/>
    <w:rsid w:val="006E5585"/>
    <w:rsid w:val="006E5D72"/>
    <w:rsid w:val="006E7F5E"/>
    <w:rsid w:val="006F0163"/>
    <w:rsid w:val="006F2A2E"/>
    <w:rsid w:val="006F461B"/>
    <w:rsid w:val="006F53B7"/>
    <w:rsid w:val="006F72AD"/>
    <w:rsid w:val="00700A92"/>
    <w:rsid w:val="00702F32"/>
    <w:rsid w:val="00704669"/>
    <w:rsid w:val="00704D12"/>
    <w:rsid w:val="00715157"/>
    <w:rsid w:val="007166CE"/>
    <w:rsid w:val="00717CE5"/>
    <w:rsid w:val="00722407"/>
    <w:rsid w:val="00722430"/>
    <w:rsid w:val="00722EBE"/>
    <w:rsid w:val="0072357D"/>
    <w:rsid w:val="00724972"/>
    <w:rsid w:val="00724F66"/>
    <w:rsid w:val="0072557D"/>
    <w:rsid w:val="00727516"/>
    <w:rsid w:val="00727772"/>
    <w:rsid w:val="007279A8"/>
    <w:rsid w:val="007328F0"/>
    <w:rsid w:val="00732AD3"/>
    <w:rsid w:val="00732C95"/>
    <w:rsid w:val="007332A5"/>
    <w:rsid w:val="007344EB"/>
    <w:rsid w:val="007348CF"/>
    <w:rsid w:val="00735EBE"/>
    <w:rsid w:val="0073653A"/>
    <w:rsid w:val="007378D5"/>
    <w:rsid w:val="00743F6B"/>
    <w:rsid w:val="00745154"/>
    <w:rsid w:val="00745D73"/>
    <w:rsid w:val="00745EF0"/>
    <w:rsid w:val="00747A46"/>
    <w:rsid w:val="00752A93"/>
    <w:rsid w:val="0075418B"/>
    <w:rsid w:val="007542F2"/>
    <w:rsid w:val="00757F46"/>
    <w:rsid w:val="00760334"/>
    <w:rsid w:val="00761501"/>
    <w:rsid w:val="0076160E"/>
    <w:rsid w:val="0076235F"/>
    <w:rsid w:val="0076646F"/>
    <w:rsid w:val="0076765F"/>
    <w:rsid w:val="0077007D"/>
    <w:rsid w:val="007728F1"/>
    <w:rsid w:val="00776A13"/>
    <w:rsid w:val="00777599"/>
    <w:rsid w:val="00780626"/>
    <w:rsid w:val="00780688"/>
    <w:rsid w:val="00780FB6"/>
    <w:rsid w:val="00781E4D"/>
    <w:rsid w:val="00782725"/>
    <w:rsid w:val="00782B79"/>
    <w:rsid w:val="00784466"/>
    <w:rsid w:val="00785C52"/>
    <w:rsid w:val="00785EAF"/>
    <w:rsid w:val="00790CD7"/>
    <w:rsid w:val="00791424"/>
    <w:rsid w:val="007916F0"/>
    <w:rsid w:val="00792AE8"/>
    <w:rsid w:val="0079311D"/>
    <w:rsid w:val="0079366B"/>
    <w:rsid w:val="00794C97"/>
    <w:rsid w:val="007A1BA4"/>
    <w:rsid w:val="007A22F0"/>
    <w:rsid w:val="007A5404"/>
    <w:rsid w:val="007B116E"/>
    <w:rsid w:val="007B2CC1"/>
    <w:rsid w:val="007B3454"/>
    <w:rsid w:val="007B5C74"/>
    <w:rsid w:val="007B7C21"/>
    <w:rsid w:val="007C28D8"/>
    <w:rsid w:val="007C5558"/>
    <w:rsid w:val="007D2962"/>
    <w:rsid w:val="007E134B"/>
    <w:rsid w:val="007E6663"/>
    <w:rsid w:val="007E6E13"/>
    <w:rsid w:val="007E7F12"/>
    <w:rsid w:val="007F0CD3"/>
    <w:rsid w:val="007F32FA"/>
    <w:rsid w:val="007F3FC1"/>
    <w:rsid w:val="007F58DE"/>
    <w:rsid w:val="0080035F"/>
    <w:rsid w:val="0080085D"/>
    <w:rsid w:val="008025A7"/>
    <w:rsid w:val="008040FC"/>
    <w:rsid w:val="00804387"/>
    <w:rsid w:val="00804B3A"/>
    <w:rsid w:val="00810C63"/>
    <w:rsid w:val="0081104F"/>
    <w:rsid w:val="00814808"/>
    <w:rsid w:val="008156BD"/>
    <w:rsid w:val="00816F00"/>
    <w:rsid w:val="00816FA8"/>
    <w:rsid w:val="008214B8"/>
    <w:rsid w:val="008216C9"/>
    <w:rsid w:val="008216EC"/>
    <w:rsid w:val="00821B5E"/>
    <w:rsid w:val="008230D5"/>
    <w:rsid w:val="008236D4"/>
    <w:rsid w:val="00826BAD"/>
    <w:rsid w:val="008270E8"/>
    <w:rsid w:val="00827C78"/>
    <w:rsid w:val="00833417"/>
    <w:rsid w:val="0083593C"/>
    <w:rsid w:val="0083761B"/>
    <w:rsid w:val="00837B6E"/>
    <w:rsid w:val="00841FBD"/>
    <w:rsid w:val="00842155"/>
    <w:rsid w:val="00843F88"/>
    <w:rsid w:val="008458A6"/>
    <w:rsid w:val="00845B43"/>
    <w:rsid w:val="00845FDB"/>
    <w:rsid w:val="008525ED"/>
    <w:rsid w:val="00854390"/>
    <w:rsid w:val="0085738E"/>
    <w:rsid w:val="00857979"/>
    <w:rsid w:val="00857A74"/>
    <w:rsid w:val="0086173C"/>
    <w:rsid w:val="00862D40"/>
    <w:rsid w:val="00865230"/>
    <w:rsid w:val="00865A89"/>
    <w:rsid w:val="008665A5"/>
    <w:rsid w:val="00866744"/>
    <w:rsid w:val="0086679E"/>
    <w:rsid w:val="008716FA"/>
    <w:rsid w:val="008738EF"/>
    <w:rsid w:val="00875B5B"/>
    <w:rsid w:val="00875E4C"/>
    <w:rsid w:val="0087702E"/>
    <w:rsid w:val="0087752A"/>
    <w:rsid w:val="008778B2"/>
    <w:rsid w:val="008801F4"/>
    <w:rsid w:val="00885D47"/>
    <w:rsid w:val="00886264"/>
    <w:rsid w:val="00886620"/>
    <w:rsid w:val="0089071D"/>
    <w:rsid w:val="00890901"/>
    <w:rsid w:val="00890999"/>
    <w:rsid w:val="0089267E"/>
    <w:rsid w:val="00895C68"/>
    <w:rsid w:val="00896C39"/>
    <w:rsid w:val="008A24AB"/>
    <w:rsid w:val="008A2EF4"/>
    <w:rsid w:val="008A4220"/>
    <w:rsid w:val="008A4E01"/>
    <w:rsid w:val="008B07D3"/>
    <w:rsid w:val="008B270A"/>
    <w:rsid w:val="008B6343"/>
    <w:rsid w:val="008C0CBB"/>
    <w:rsid w:val="008C14C9"/>
    <w:rsid w:val="008C40FE"/>
    <w:rsid w:val="008C4902"/>
    <w:rsid w:val="008C492B"/>
    <w:rsid w:val="008C5AFA"/>
    <w:rsid w:val="008C6897"/>
    <w:rsid w:val="008C7118"/>
    <w:rsid w:val="008D06B8"/>
    <w:rsid w:val="008D2AE7"/>
    <w:rsid w:val="008D3142"/>
    <w:rsid w:val="008D47FA"/>
    <w:rsid w:val="008D5A34"/>
    <w:rsid w:val="008D5F34"/>
    <w:rsid w:val="008E0565"/>
    <w:rsid w:val="008E28EF"/>
    <w:rsid w:val="008E3824"/>
    <w:rsid w:val="008E613B"/>
    <w:rsid w:val="008E6E01"/>
    <w:rsid w:val="008F0543"/>
    <w:rsid w:val="008F0C43"/>
    <w:rsid w:val="008F6B7B"/>
    <w:rsid w:val="008F72BD"/>
    <w:rsid w:val="00900859"/>
    <w:rsid w:val="009016A1"/>
    <w:rsid w:val="00903673"/>
    <w:rsid w:val="00905906"/>
    <w:rsid w:val="00907DBE"/>
    <w:rsid w:val="00914C3A"/>
    <w:rsid w:val="009154BB"/>
    <w:rsid w:val="0091574F"/>
    <w:rsid w:val="00915A88"/>
    <w:rsid w:val="00917EAF"/>
    <w:rsid w:val="00920105"/>
    <w:rsid w:val="009209B4"/>
    <w:rsid w:val="00920E6F"/>
    <w:rsid w:val="00922194"/>
    <w:rsid w:val="0092509C"/>
    <w:rsid w:val="00925620"/>
    <w:rsid w:val="00926030"/>
    <w:rsid w:val="00926806"/>
    <w:rsid w:val="00927753"/>
    <w:rsid w:val="00930891"/>
    <w:rsid w:val="00933F7D"/>
    <w:rsid w:val="00936A25"/>
    <w:rsid w:val="009379D3"/>
    <w:rsid w:val="0094148E"/>
    <w:rsid w:val="00941EE8"/>
    <w:rsid w:val="009424E1"/>
    <w:rsid w:val="009429F7"/>
    <w:rsid w:val="00943A89"/>
    <w:rsid w:val="009440DE"/>
    <w:rsid w:val="00947043"/>
    <w:rsid w:val="00947D97"/>
    <w:rsid w:val="00951D67"/>
    <w:rsid w:val="009527FC"/>
    <w:rsid w:val="00952BCA"/>
    <w:rsid w:val="0095330D"/>
    <w:rsid w:val="009538D0"/>
    <w:rsid w:val="0095461A"/>
    <w:rsid w:val="00955674"/>
    <w:rsid w:val="009559B1"/>
    <w:rsid w:val="009638F5"/>
    <w:rsid w:val="009672C4"/>
    <w:rsid w:val="00973889"/>
    <w:rsid w:val="00974280"/>
    <w:rsid w:val="00974E00"/>
    <w:rsid w:val="00975EB2"/>
    <w:rsid w:val="0097632F"/>
    <w:rsid w:val="0097674B"/>
    <w:rsid w:val="009778C1"/>
    <w:rsid w:val="00977CB6"/>
    <w:rsid w:val="00982A42"/>
    <w:rsid w:val="00983923"/>
    <w:rsid w:val="00984D9F"/>
    <w:rsid w:val="0098686B"/>
    <w:rsid w:val="00986DEF"/>
    <w:rsid w:val="00987646"/>
    <w:rsid w:val="00987A55"/>
    <w:rsid w:val="00992409"/>
    <w:rsid w:val="00993184"/>
    <w:rsid w:val="009931E1"/>
    <w:rsid w:val="00994A83"/>
    <w:rsid w:val="009A3154"/>
    <w:rsid w:val="009A3E89"/>
    <w:rsid w:val="009A40EC"/>
    <w:rsid w:val="009A430F"/>
    <w:rsid w:val="009A6EEF"/>
    <w:rsid w:val="009A72FE"/>
    <w:rsid w:val="009B1170"/>
    <w:rsid w:val="009B123B"/>
    <w:rsid w:val="009B1276"/>
    <w:rsid w:val="009B1E60"/>
    <w:rsid w:val="009B2A12"/>
    <w:rsid w:val="009B2D06"/>
    <w:rsid w:val="009B4805"/>
    <w:rsid w:val="009B5409"/>
    <w:rsid w:val="009B5890"/>
    <w:rsid w:val="009B6886"/>
    <w:rsid w:val="009C0331"/>
    <w:rsid w:val="009C1023"/>
    <w:rsid w:val="009C2674"/>
    <w:rsid w:val="009C4899"/>
    <w:rsid w:val="009C5212"/>
    <w:rsid w:val="009C5EDE"/>
    <w:rsid w:val="009D2ACE"/>
    <w:rsid w:val="009D3608"/>
    <w:rsid w:val="009D475E"/>
    <w:rsid w:val="009D7354"/>
    <w:rsid w:val="009D764D"/>
    <w:rsid w:val="009D7824"/>
    <w:rsid w:val="009D7955"/>
    <w:rsid w:val="009E0336"/>
    <w:rsid w:val="009E0FB2"/>
    <w:rsid w:val="009E25D8"/>
    <w:rsid w:val="009E2A00"/>
    <w:rsid w:val="009E2C53"/>
    <w:rsid w:val="009E3E7E"/>
    <w:rsid w:val="009E5D93"/>
    <w:rsid w:val="009E5DD2"/>
    <w:rsid w:val="009E6E08"/>
    <w:rsid w:val="009E752F"/>
    <w:rsid w:val="009F057B"/>
    <w:rsid w:val="009F33D7"/>
    <w:rsid w:val="009F42A9"/>
    <w:rsid w:val="009F449A"/>
    <w:rsid w:val="00A00B79"/>
    <w:rsid w:val="00A01934"/>
    <w:rsid w:val="00A01DA8"/>
    <w:rsid w:val="00A13B24"/>
    <w:rsid w:val="00A14990"/>
    <w:rsid w:val="00A15691"/>
    <w:rsid w:val="00A20E3F"/>
    <w:rsid w:val="00A24C9B"/>
    <w:rsid w:val="00A30B8F"/>
    <w:rsid w:val="00A30EE7"/>
    <w:rsid w:val="00A31225"/>
    <w:rsid w:val="00A335EA"/>
    <w:rsid w:val="00A350EE"/>
    <w:rsid w:val="00A36103"/>
    <w:rsid w:val="00A3626C"/>
    <w:rsid w:val="00A36E4C"/>
    <w:rsid w:val="00A43E86"/>
    <w:rsid w:val="00A45F86"/>
    <w:rsid w:val="00A54C38"/>
    <w:rsid w:val="00A61BE7"/>
    <w:rsid w:val="00A634B0"/>
    <w:rsid w:val="00A63646"/>
    <w:rsid w:val="00A67E71"/>
    <w:rsid w:val="00A70943"/>
    <w:rsid w:val="00A715A5"/>
    <w:rsid w:val="00A73427"/>
    <w:rsid w:val="00A75C74"/>
    <w:rsid w:val="00A925BD"/>
    <w:rsid w:val="00A94AFA"/>
    <w:rsid w:val="00A94B8B"/>
    <w:rsid w:val="00A94F74"/>
    <w:rsid w:val="00A96EF9"/>
    <w:rsid w:val="00AA29D6"/>
    <w:rsid w:val="00AA33C1"/>
    <w:rsid w:val="00AA3EF6"/>
    <w:rsid w:val="00AA4F28"/>
    <w:rsid w:val="00AA5B15"/>
    <w:rsid w:val="00AB25EE"/>
    <w:rsid w:val="00AB4A7C"/>
    <w:rsid w:val="00AB7495"/>
    <w:rsid w:val="00AC009C"/>
    <w:rsid w:val="00AC3D8E"/>
    <w:rsid w:val="00AC489C"/>
    <w:rsid w:val="00AC4BE2"/>
    <w:rsid w:val="00AC515E"/>
    <w:rsid w:val="00AC57F6"/>
    <w:rsid w:val="00AC63DF"/>
    <w:rsid w:val="00AC64CC"/>
    <w:rsid w:val="00AC6EE3"/>
    <w:rsid w:val="00AD06E2"/>
    <w:rsid w:val="00AD167C"/>
    <w:rsid w:val="00AD2426"/>
    <w:rsid w:val="00AE0033"/>
    <w:rsid w:val="00AE039D"/>
    <w:rsid w:val="00AE0AC3"/>
    <w:rsid w:val="00AE0DA9"/>
    <w:rsid w:val="00AE1327"/>
    <w:rsid w:val="00AE1D14"/>
    <w:rsid w:val="00AE53EC"/>
    <w:rsid w:val="00AE5F48"/>
    <w:rsid w:val="00AF1C22"/>
    <w:rsid w:val="00AF2D49"/>
    <w:rsid w:val="00AF3E48"/>
    <w:rsid w:val="00AF49CC"/>
    <w:rsid w:val="00AF546F"/>
    <w:rsid w:val="00AF6731"/>
    <w:rsid w:val="00AF7D21"/>
    <w:rsid w:val="00B04078"/>
    <w:rsid w:val="00B042C3"/>
    <w:rsid w:val="00B065A2"/>
    <w:rsid w:val="00B06843"/>
    <w:rsid w:val="00B07C93"/>
    <w:rsid w:val="00B111D0"/>
    <w:rsid w:val="00B13AFE"/>
    <w:rsid w:val="00B13C5C"/>
    <w:rsid w:val="00B14DB9"/>
    <w:rsid w:val="00B152EB"/>
    <w:rsid w:val="00B15303"/>
    <w:rsid w:val="00B15AAC"/>
    <w:rsid w:val="00B15C32"/>
    <w:rsid w:val="00B17E78"/>
    <w:rsid w:val="00B20047"/>
    <w:rsid w:val="00B22899"/>
    <w:rsid w:val="00B22D3E"/>
    <w:rsid w:val="00B22DE8"/>
    <w:rsid w:val="00B242E9"/>
    <w:rsid w:val="00B24A56"/>
    <w:rsid w:val="00B26467"/>
    <w:rsid w:val="00B26FFA"/>
    <w:rsid w:val="00B30C16"/>
    <w:rsid w:val="00B3105F"/>
    <w:rsid w:val="00B339EB"/>
    <w:rsid w:val="00B34422"/>
    <w:rsid w:val="00B35313"/>
    <w:rsid w:val="00B3555A"/>
    <w:rsid w:val="00B40DC0"/>
    <w:rsid w:val="00B42179"/>
    <w:rsid w:val="00B42AB2"/>
    <w:rsid w:val="00B436D9"/>
    <w:rsid w:val="00B43CF1"/>
    <w:rsid w:val="00B44355"/>
    <w:rsid w:val="00B447D6"/>
    <w:rsid w:val="00B45D0F"/>
    <w:rsid w:val="00B46706"/>
    <w:rsid w:val="00B475A7"/>
    <w:rsid w:val="00B47910"/>
    <w:rsid w:val="00B51272"/>
    <w:rsid w:val="00B54FDE"/>
    <w:rsid w:val="00B60A41"/>
    <w:rsid w:val="00B615EE"/>
    <w:rsid w:val="00B63818"/>
    <w:rsid w:val="00B641D5"/>
    <w:rsid w:val="00B66F96"/>
    <w:rsid w:val="00B735A5"/>
    <w:rsid w:val="00B743C8"/>
    <w:rsid w:val="00B751D6"/>
    <w:rsid w:val="00B75E72"/>
    <w:rsid w:val="00B84329"/>
    <w:rsid w:val="00B8564A"/>
    <w:rsid w:val="00B86069"/>
    <w:rsid w:val="00B90B35"/>
    <w:rsid w:val="00B91A30"/>
    <w:rsid w:val="00B921B4"/>
    <w:rsid w:val="00B96088"/>
    <w:rsid w:val="00BA5FAF"/>
    <w:rsid w:val="00BA66A1"/>
    <w:rsid w:val="00BB0EEE"/>
    <w:rsid w:val="00BB236B"/>
    <w:rsid w:val="00BB2CDC"/>
    <w:rsid w:val="00BB3BFA"/>
    <w:rsid w:val="00BB4224"/>
    <w:rsid w:val="00BB509C"/>
    <w:rsid w:val="00BB51F2"/>
    <w:rsid w:val="00BB665E"/>
    <w:rsid w:val="00BB7536"/>
    <w:rsid w:val="00BB779E"/>
    <w:rsid w:val="00BC0DF9"/>
    <w:rsid w:val="00BC431B"/>
    <w:rsid w:val="00BD0B6B"/>
    <w:rsid w:val="00BD12B0"/>
    <w:rsid w:val="00BE1754"/>
    <w:rsid w:val="00BE4336"/>
    <w:rsid w:val="00BF0408"/>
    <w:rsid w:val="00BF0803"/>
    <w:rsid w:val="00BF251E"/>
    <w:rsid w:val="00BF427A"/>
    <w:rsid w:val="00BF49A7"/>
    <w:rsid w:val="00BF512D"/>
    <w:rsid w:val="00C0047B"/>
    <w:rsid w:val="00C00FFE"/>
    <w:rsid w:val="00C016CC"/>
    <w:rsid w:val="00C0602C"/>
    <w:rsid w:val="00C064C9"/>
    <w:rsid w:val="00C06E62"/>
    <w:rsid w:val="00C10300"/>
    <w:rsid w:val="00C10E8D"/>
    <w:rsid w:val="00C10F6C"/>
    <w:rsid w:val="00C11C31"/>
    <w:rsid w:val="00C11E58"/>
    <w:rsid w:val="00C13D5D"/>
    <w:rsid w:val="00C20C9E"/>
    <w:rsid w:val="00C20D61"/>
    <w:rsid w:val="00C21436"/>
    <w:rsid w:val="00C24FE5"/>
    <w:rsid w:val="00C271FF"/>
    <w:rsid w:val="00C308DD"/>
    <w:rsid w:val="00C31B86"/>
    <w:rsid w:val="00C31CA3"/>
    <w:rsid w:val="00C31E0E"/>
    <w:rsid w:val="00C328E0"/>
    <w:rsid w:val="00C32CEF"/>
    <w:rsid w:val="00C32E33"/>
    <w:rsid w:val="00C3624D"/>
    <w:rsid w:val="00C37969"/>
    <w:rsid w:val="00C40B7E"/>
    <w:rsid w:val="00C40D4B"/>
    <w:rsid w:val="00C413C5"/>
    <w:rsid w:val="00C434A5"/>
    <w:rsid w:val="00C44DD5"/>
    <w:rsid w:val="00C45B77"/>
    <w:rsid w:val="00C50238"/>
    <w:rsid w:val="00C56272"/>
    <w:rsid w:val="00C608F8"/>
    <w:rsid w:val="00C62004"/>
    <w:rsid w:val="00C62973"/>
    <w:rsid w:val="00C634BF"/>
    <w:rsid w:val="00C64593"/>
    <w:rsid w:val="00C65C2F"/>
    <w:rsid w:val="00C702B3"/>
    <w:rsid w:val="00C70C98"/>
    <w:rsid w:val="00C724C0"/>
    <w:rsid w:val="00C76D01"/>
    <w:rsid w:val="00C81391"/>
    <w:rsid w:val="00C815E6"/>
    <w:rsid w:val="00C825C5"/>
    <w:rsid w:val="00C82C90"/>
    <w:rsid w:val="00C84466"/>
    <w:rsid w:val="00C90E66"/>
    <w:rsid w:val="00C9146E"/>
    <w:rsid w:val="00C9183D"/>
    <w:rsid w:val="00C93753"/>
    <w:rsid w:val="00C9409F"/>
    <w:rsid w:val="00C94415"/>
    <w:rsid w:val="00C96542"/>
    <w:rsid w:val="00C9757C"/>
    <w:rsid w:val="00C97D6B"/>
    <w:rsid w:val="00CA0D07"/>
    <w:rsid w:val="00CA6308"/>
    <w:rsid w:val="00CB01FA"/>
    <w:rsid w:val="00CB25A9"/>
    <w:rsid w:val="00CB36EA"/>
    <w:rsid w:val="00CB40CB"/>
    <w:rsid w:val="00CB4473"/>
    <w:rsid w:val="00CB56F9"/>
    <w:rsid w:val="00CC20FC"/>
    <w:rsid w:val="00CC35F1"/>
    <w:rsid w:val="00CC4100"/>
    <w:rsid w:val="00CD3BF3"/>
    <w:rsid w:val="00CD4F32"/>
    <w:rsid w:val="00CD5547"/>
    <w:rsid w:val="00CE0878"/>
    <w:rsid w:val="00CE142F"/>
    <w:rsid w:val="00CE1C09"/>
    <w:rsid w:val="00CE3B2D"/>
    <w:rsid w:val="00CE7182"/>
    <w:rsid w:val="00CE7A3B"/>
    <w:rsid w:val="00CF0559"/>
    <w:rsid w:val="00CF16D1"/>
    <w:rsid w:val="00CF29B2"/>
    <w:rsid w:val="00CF3803"/>
    <w:rsid w:val="00CF3D79"/>
    <w:rsid w:val="00CF5D93"/>
    <w:rsid w:val="00CF6025"/>
    <w:rsid w:val="00D016E8"/>
    <w:rsid w:val="00D01A14"/>
    <w:rsid w:val="00D01D00"/>
    <w:rsid w:val="00D023A8"/>
    <w:rsid w:val="00D04BCD"/>
    <w:rsid w:val="00D04F9F"/>
    <w:rsid w:val="00D0520C"/>
    <w:rsid w:val="00D05682"/>
    <w:rsid w:val="00D05797"/>
    <w:rsid w:val="00D068BC"/>
    <w:rsid w:val="00D104FD"/>
    <w:rsid w:val="00D11CA4"/>
    <w:rsid w:val="00D13195"/>
    <w:rsid w:val="00D13BAC"/>
    <w:rsid w:val="00D152E6"/>
    <w:rsid w:val="00D16051"/>
    <w:rsid w:val="00D20413"/>
    <w:rsid w:val="00D2393E"/>
    <w:rsid w:val="00D26A66"/>
    <w:rsid w:val="00D2749C"/>
    <w:rsid w:val="00D400F4"/>
    <w:rsid w:val="00D413BB"/>
    <w:rsid w:val="00D4285F"/>
    <w:rsid w:val="00D42860"/>
    <w:rsid w:val="00D435C6"/>
    <w:rsid w:val="00D43C93"/>
    <w:rsid w:val="00D447F7"/>
    <w:rsid w:val="00D45D94"/>
    <w:rsid w:val="00D45FD3"/>
    <w:rsid w:val="00D47E1D"/>
    <w:rsid w:val="00D5119B"/>
    <w:rsid w:val="00D51A1B"/>
    <w:rsid w:val="00D533D4"/>
    <w:rsid w:val="00D56AE2"/>
    <w:rsid w:val="00D57E9C"/>
    <w:rsid w:val="00D659DD"/>
    <w:rsid w:val="00D72D16"/>
    <w:rsid w:val="00D738A8"/>
    <w:rsid w:val="00D741B8"/>
    <w:rsid w:val="00D7458D"/>
    <w:rsid w:val="00D779FB"/>
    <w:rsid w:val="00D77D17"/>
    <w:rsid w:val="00D812D9"/>
    <w:rsid w:val="00D8187A"/>
    <w:rsid w:val="00D84AF7"/>
    <w:rsid w:val="00D85119"/>
    <w:rsid w:val="00D8765E"/>
    <w:rsid w:val="00D92527"/>
    <w:rsid w:val="00D92538"/>
    <w:rsid w:val="00D933F1"/>
    <w:rsid w:val="00D93B6E"/>
    <w:rsid w:val="00D94990"/>
    <w:rsid w:val="00D959D4"/>
    <w:rsid w:val="00D95A62"/>
    <w:rsid w:val="00D96886"/>
    <w:rsid w:val="00DA122B"/>
    <w:rsid w:val="00DB65BF"/>
    <w:rsid w:val="00DB6E0D"/>
    <w:rsid w:val="00DC0780"/>
    <w:rsid w:val="00DC0B0A"/>
    <w:rsid w:val="00DC245D"/>
    <w:rsid w:val="00DC3ABD"/>
    <w:rsid w:val="00DC3AF4"/>
    <w:rsid w:val="00DC48F7"/>
    <w:rsid w:val="00DC4955"/>
    <w:rsid w:val="00DC632C"/>
    <w:rsid w:val="00DC6521"/>
    <w:rsid w:val="00DD0006"/>
    <w:rsid w:val="00DD0AF7"/>
    <w:rsid w:val="00DD227A"/>
    <w:rsid w:val="00DD40E5"/>
    <w:rsid w:val="00DD5C65"/>
    <w:rsid w:val="00DD7BBD"/>
    <w:rsid w:val="00DE3E8A"/>
    <w:rsid w:val="00DE53CD"/>
    <w:rsid w:val="00DE6A6A"/>
    <w:rsid w:val="00DF379A"/>
    <w:rsid w:val="00DF3C56"/>
    <w:rsid w:val="00DF422B"/>
    <w:rsid w:val="00DF44DB"/>
    <w:rsid w:val="00DF5C04"/>
    <w:rsid w:val="00DF7CFA"/>
    <w:rsid w:val="00E00CE6"/>
    <w:rsid w:val="00E01B14"/>
    <w:rsid w:val="00E01E12"/>
    <w:rsid w:val="00E023BA"/>
    <w:rsid w:val="00E03AF7"/>
    <w:rsid w:val="00E11741"/>
    <w:rsid w:val="00E14A6B"/>
    <w:rsid w:val="00E20233"/>
    <w:rsid w:val="00E22DEC"/>
    <w:rsid w:val="00E2314B"/>
    <w:rsid w:val="00E261B4"/>
    <w:rsid w:val="00E26831"/>
    <w:rsid w:val="00E30686"/>
    <w:rsid w:val="00E31E24"/>
    <w:rsid w:val="00E3223B"/>
    <w:rsid w:val="00E3399C"/>
    <w:rsid w:val="00E37125"/>
    <w:rsid w:val="00E37B8B"/>
    <w:rsid w:val="00E37C5A"/>
    <w:rsid w:val="00E40D14"/>
    <w:rsid w:val="00E40D21"/>
    <w:rsid w:val="00E41AC5"/>
    <w:rsid w:val="00E41F43"/>
    <w:rsid w:val="00E420D2"/>
    <w:rsid w:val="00E43EE1"/>
    <w:rsid w:val="00E45AD8"/>
    <w:rsid w:val="00E469BD"/>
    <w:rsid w:val="00E50323"/>
    <w:rsid w:val="00E55549"/>
    <w:rsid w:val="00E556A1"/>
    <w:rsid w:val="00E56576"/>
    <w:rsid w:val="00E56FA8"/>
    <w:rsid w:val="00E57A2D"/>
    <w:rsid w:val="00E57EF3"/>
    <w:rsid w:val="00E60875"/>
    <w:rsid w:val="00E60876"/>
    <w:rsid w:val="00E61258"/>
    <w:rsid w:val="00E63ACA"/>
    <w:rsid w:val="00E67A3A"/>
    <w:rsid w:val="00E709A6"/>
    <w:rsid w:val="00E73A23"/>
    <w:rsid w:val="00E762AB"/>
    <w:rsid w:val="00E76434"/>
    <w:rsid w:val="00E775EC"/>
    <w:rsid w:val="00E7762D"/>
    <w:rsid w:val="00E817B6"/>
    <w:rsid w:val="00E81F22"/>
    <w:rsid w:val="00E831AE"/>
    <w:rsid w:val="00E83697"/>
    <w:rsid w:val="00E85024"/>
    <w:rsid w:val="00E85064"/>
    <w:rsid w:val="00E8539A"/>
    <w:rsid w:val="00E859BB"/>
    <w:rsid w:val="00E86110"/>
    <w:rsid w:val="00E9030C"/>
    <w:rsid w:val="00E906D3"/>
    <w:rsid w:val="00E90955"/>
    <w:rsid w:val="00E927B2"/>
    <w:rsid w:val="00E94A68"/>
    <w:rsid w:val="00E94DAC"/>
    <w:rsid w:val="00E94DEA"/>
    <w:rsid w:val="00E96120"/>
    <w:rsid w:val="00EA15EF"/>
    <w:rsid w:val="00EA588D"/>
    <w:rsid w:val="00EA6CF7"/>
    <w:rsid w:val="00EB42A0"/>
    <w:rsid w:val="00EB547F"/>
    <w:rsid w:val="00EC0255"/>
    <w:rsid w:val="00EC0834"/>
    <w:rsid w:val="00EC6589"/>
    <w:rsid w:val="00EC7C06"/>
    <w:rsid w:val="00ED004A"/>
    <w:rsid w:val="00ED3103"/>
    <w:rsid w:val="00ED3F48"/>
    <w:rsid w:val="00ED5126"/>
    <w:rsid w:val="00ED5839"/>
    <w:rsid w:val="00ED75F5"/>
    <w:rsid w:val="00EE1529"/>
    <w:rsid w:val="00EE1A22"/>
    <w:rsid w:val="00EE79A0"/>
    <w:rsid w:val="00EF0BB7"/>
    <w:rsid w:val="00EF10C7"/>
    <w:rsid w:val="00EF1477"/>
    <w:rsid w:val="00EF41EF"/>
    <w:rsid w:val="00F00DAB"/>
    <w:rsid w:val="00F02877"/>
    <w:rsid w:val="00F03198"/>
    <w:rsid w:val="00F03EDB"/>
    <w:rsid w:val="00F03F1A"/>
    <w:rsid w:val="00F0498E"/>
    <w:rsid w:val="00F136EB"/>
    <w:rsid w:val="00F16423"/>
    <w:rsid w:val="00F20730"/>
    <w:rsid w:val="00F2181C"/>
    <w:rsid w:val="00F2520B"/>
    <w:rsid w:val="00F30912"/>
    <w:rsid w:val="00F3102E"/>
    <w:rsid w:val="00F31605"/>
    <w:rsid w:val="00F32CFD"/>
    <w:rsid w:val="00F331EC"/>
    <w:rsid w:val="00F33B7E"/>
    <w:rsid w:val="00F410B4"/>
    <w:rsid w:val="00F43BFB"/>
    <w:rsid w:val="00F4472A"/>
    <w:rsid w:val="00F46C94"/>
    <w:rsid w:val="00F50DE8"/>
    <w:rsid w:val="00F5227C"/>
    <w:rsid w:val="00F53482"/>
    <w:rsid w:val="00F5557F"/>
    <w:rsid w:val="00F55D49"/>
    <w:rsid w:val="00F644BD"/>
    <w:rsid w:val="00F644E9"/>
    <w:rsid w:val="00F6702B"/>
    <w:rsid w:val="00F728A5"/>
    <w:rsid w:val="00F739EE"/>
    <w:rsid w:val="00F748C5"/>
    <w:rsid w:val="00F74EC7"/>
    <w:rsid w:val="00F74EDA"/>
    <w:rsid w:val="00F75328"/>
    <w:rsid w:val="00F76BAD"/>
    <w:rsid w:val="00F76D12"/>
    <w:rsid w:val="00F76DD9"/>
    <w:rsid w:val="00F772B4"/>
    <w:rsid w:val="00F80616"/>
    <w:rsid w:val="00F864E6"/>
    <w:rsid w:val="00F86671"/>
    <w:rsid w:val="00F87092"/>
    <w:rsid w:val="00F904D5"/>
    <w:rsid w:val="00F9215F"/>
    <w:rsid w:val="00F922D9"/>
    <w:rsid w:val="00F93A59"/>
    <w:rsid w:val="00F95BBF"/>
    <w:rsid w:val="00F96624"/>
    <w:rsid w:val="00FA0200"/>
    <w:rsid w:val="00FA2516"/>
    <w:rsid w:val="00FA29B1"/>
    <w:rsid w:val="00FA29DF"/>
    <w:rsid w:val="00FA4BC2"/>
    <w:rsid w:val="00FA5B68"/>
    <w:rsid w:val="00FB3C94"/>
    <w:rsid w:val="00FB5128"/>
    <w:rsid w:val="00FB5C8F"/>
    <w:rsid w:val="00FB652A"/>
    <w:rsid w:val="00FB7A9A"/>
    <w:rsid w:val="00FC3CDC"/>
    <w:rsid w:val="00FC6FAF"/>
    <w:rsid w:val="00FC700C"/>
    <w:rsid w:val="00FD0E88"/>
    <w:rsid w:val="00FD10D1"/>
    <w:rsid w:val="00FD1E18"/>
    <w:rsid w:val="00FD46EA"/>
    <w:rsid w:val="00FD480A"/>
    <w:rsid w:val="00FD52FE"/>
    <w:rsid w:val="00FE0E30"/>
    <w:rsid w:val="00FE2202"/>
    <w:rsid w:val="00FE298D"/>
    <w:rsid w:val="00FE377F"/>
    <w:rsid w:val="00FE7C88"/>
    <w:rsid w:val="00FF0BFA"/>
    <w:rsid w:val="00FF26C7"/>
    <w:rsid w:val="00FF27ED"/>
    <w:rsid w:val="00FF3FB9"/>
    <w:rsid w:val="00FF5D09"/>
    <w:rsid w:val="00FF642E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4FECA0-2502-4802-B4DB-B9BD5BAC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170"/>
    <w:pPr>
      <w:ind w:left="108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2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4E1"/>
  </w:style>
  <w:style w:type="paragraph" w:styleId="Footer">
    <w:name w:val="footer"/>
    <w:basedOn w:val="Normal"/>
    <w:link w:val="FooterChar"/>
    <w:uiPriority w:val="99"/>
    <w:unhideWhenUsed/>
    <w:rsid w:val="00942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4E1"/>
  </w:style>
  <w:style w:type="paragraph" w:styleId="BalloonText">
    <w:name w:val="Balloon Text"/>
    <w:basedOn w:val="Normal"/>
    <w:link w:val="BalloonTextChar"/>
    <w:uiPriority w:val="99"/>
    <w:semiHidden/>
    <w:unhideWhenUsed/>
    <w:rsid w:val="00942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0D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3BB"/>
    <w:pPr>
      <w:ind w:left="720"/>
      <w:contextualSpacing/>
    </w:pPr>
  </w:style>
  <w:style w:type="paragraph" w:customStyle="1" w:styleId="Default">
    <w:name w:val="Default"/>
    <w:rsid w:val="005468C8"/>
    <w:pPr>
      <w:autoSpaceDE w:val="0"/>
      <w:autoSpaceDN w:val="0"/>
      <w:adjustRightInd w:val="0"/>
    </w:pPr>
    <w:rPr>
      <w:rFonts w:ascii="SolexBold" w:hAnsi="SolexBold" w:cs="SolexBold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5468C8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5468C8"/>
    <w:rPr>
      <w:rFonts w:cs="SolexBold"/>
      <w:b/>
      <w:bCs/>
      <w:color w:val="221E1F"/>
      <w:sz w:val="48"/>
      <w:szCs w:val="48"/>
    </w:rPr>
  </w:style>
  <w:style w:type="paragraph" w:styleId="BodyText">
    <w:name w:val="Body Text"/>
    <w:basedOn w:val="Normal"/>
    <w:link w:val="BodyTextChar"/>
    <w:rsid w:val="00530FD1"/>
    <w:pPr>
      <w:spacing w:after="240" w:line="240" w:lineRule="atLeast"/>
      <w:ind w:left="0" w:firstLine="360"/>
      <w:jc w:val="both"/>
    </w:pPr>
    <w:rPr>
      <w:rFonts w:ascii="Garamond" w:eastAsia="Times New Roman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530FD1"/>
    <w:rPr>
      <w:rFonts w:ascii="Garamond" w:eastAsia="Times New Roman" w:hAnsi="Garamond" w:cs="Times New Roman"/>
      <w:szCs w:val="20"/>
    </w:rPr>
  </w:style>
  <w:style w:type="paragraph" w:customStyle="1" w:styleId="DocumentLabel">
    <w:name w:val="Document Label"/>
    <w:next w:val="Normal"/>
    <w:rsid w:val="00530FD1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caps/>
      <w:spacing w:val="20"/>
      <w:sz w:val="18"/>
    </w:rPr>
  </w:style>
  <w:style w:type="paragraph" w:styleId="MessageHeader">
    <w:name w:val="Message Header"/>
    <w:basedOn w:val="BodyText"/>
    <w:link w:val="MessageHeaderChar"/>
    <w:rsid w:val="00530FD1"/>
    <w:pPr>
      <w:keepLines/>
      <w:spacing w:after="120"/>
      <w:ind w:left="1080" w:hanging="1080"/>
      <w:jc w:val="left"/>
    </w:pPr>
    <w:rPr>
      <w:caps/>
      <w:sz w:val="18"/>
    </w:rPr>
  </w:style>
  <w:style w:type="character" w:customStyle="1" w:styleId="MessageHeaderChar">
    <w:name w:val="Message Header Char"/>
    <w:basedOn w:val="DefaultParagraphFont"/>
    <w:link w:val="MessageHeader"/>
    <w:rsid w:val="00530FD1"/>
    <w:rPr>
      <w:rFonts w:ascii="Garamond" w:eastAsia="Times New Roman" w:hAnsi="Garamond" w:cs="Times New Roman"/>
      <w:caps/>
      <w:sz w:val="18"/>
      <w:szCs w:val="20"/>
    </w:rPr>
  </w:style>
  <w:style w:type="paragraph" w:customStyle="1" w:styleId="MessageHeaderFirst">
    <w:name w:val="Message Header First"/>
    <w:basedOn w:val="MessageHeader"/>
    <w:next w:val="MessageHeader"/>
    <w:rsid w:val="00530FD1"/>
    <w:pPr>
      <w:spacing w:before="360"/>
    </w:pPr>
  </w:style>
  <w:style w:type="character" w:customStyle="1" w:styleId="MessageHeaderLabel">
    <w:name w:val="Message Header Label"/>
    <w:rsid w:val="00530FD1"/>
    <w:rPr>
      <w:b/>
      <w:sz w:val="18"/>
    </w:rPr>
  </w:style>
  <w:style w:type="table" w:styleId="TableGrid">
    <w:name w:val="Table Grid"/>
    <w:basedOn w:val="TableNormal"/>
    <w:uiPriority w:val="59"/>
    <w:rsid w:val="00F74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i\Nextcloud\DSPapyrusServer\IS_SOP\Core%20Module%20Checklist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AC45C-0D21-4D92-8EF7-C6E5A0FE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Core Module Checklist.dotm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</dc:creator>
  <cp:lastModifiedBy>DSi</cp:lastModifiedBy>
  <cp:revision>1</cp:revision>
  <cp:lastPrinted>2009-05-21T00:03:00Z</cp:lastPrinted>
  <dcterms:created xsi:type="dcterms:W3CDTF">2023-06-30T09:59:00Z</dcterms:created>
  <dcterms:modified xsi:type="dcterms:W3CDTF">2023-06-30T10:00:00Z</dcterms:modified>
</cp:coreProperties>
</file>